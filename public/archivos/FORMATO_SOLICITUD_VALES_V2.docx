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D404" w14:textId="73EBCD53" w:rsidR="00A84E41" w:rsidRPr="00C051F4" w:rsidRDefault="007C4DD8" w:rsidP="00FA6A4E">
      <w:pPr>
        <w:pStyle w:val="Style21"/>
        <w:widowControl/>
        <w:spacing w:before="139"/>
        <w:jc w:val="center"/>
        <w:rPr>
          <w:rFonts w:ascii="Century Gothic" w:hAnsi="Century Gothic" w:cs="Arial"/>
          <w:b/>
          <w:sz w:val="20"/>
          <w:szCs w:val="20"/>
        </w:rPr>
      </w:pPr>
      <w:r w:rsidRPr="00C051F4">
        <w:rPr>
          <w:rFonts w:ascii="Century Gothic" w:hAnsi="Century Gothic" w:cs="Arial"/>
          <w:b/>
          <w:sz w:val="20"/>
          <w:szCs w:val="20"/>
        </w:rPr>
        <w:t xml:space="preserve">Programa </w:t>
      </w:r>
      <w:r w:rsidR="00F63024">
        <w:rPr>
          <w:rFonts w:ascii="Century Gothic" w:hAnsi="Century Gothic" w:cs="Arial"/>
          <w:b/>
          <w:sz w:val="20"/>
          <w:szCs w:val="20"/>
        </w:rPr>
        <w:t>Vales Grandeza</w:t>
      </w:r>
    </w:p>
    <w:p w14:paraId="7055FF30" w14:textId="159002A1" w:rsidR="0041438B" w:rsidRDefault="00C051F4" w:rsidP="007C4DD8">
      <w:pPr>
        <w:pStyle w:val="Style21"/>
        <w:widowControl/>
        <w:spacing w:before="139"/>
        <w:jc w:val="center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Formato</w:t>
      </w:r>
      <w:r w:rsidR="0041438B" w:rsidRPr="00C051F4">
        <w:rPr>
          <w:rFonts w:ascii="Century Gothic" w:hAnsi="Century Gothic" w:cs="Arial"/>
          <w:b/>
          <w:sz w:val="20"/>
          <w:szCs w:val="20"/>
        </w:rPr>
        <w:t xml:space="preserve"> </w:t>
      </w:r>
      <w:r w:rsidR="00582A94" w:rsidRPr="00C051F4">
        <w:rPr>
          <w:rFonts w:ascii="Century Gothic" w:hAnsi="Century Gothic" w:cs="Arial"/>
          <w:b/>
          <w:sz w:val="20"/>
          <w:szCs w:val="20"/>
        </w:rPr>
        <w:t>Solicitud de Apoyo</w:t>
      </w:r>
    </w:p>
    <w:p w14:paraId="50C1A80A" w14:textId="77777777" w:rsidR="005B3F97" w:rsidRPr="00C051F4" w:rsidRDefault="005B3F97" w:rsidP="007C4DD8">
      <w:pPr>
        <w:pStyle w:val="Style21"/>
        <w:widowControl/>
        <w:spacing w:before="139"/>
        <w:jc w:val="center"/>
        <w:rPr>
          <w:rFonts w:ascii="Century Gothic" w:hAnsi="Century Gothic" w:cs="Arial"/>
          <w:b/>
          <w:sz w:val="20"/>
          <w:szCs w:val="20"/>
        </w:rPr>
      </w:pPr>
    </w:p>
    <w:p w14:paraId="2E2BC1C2" w14:textId="4A654E63" w:rsidR="0041438B" w:rsidRPr="005B3F97" w:rsidRDefault="0041438B" w:rsidP="0041438B">
      <w:pPr>
        <w:pStyle w:val="Ttulo1"/>
        <w:keepNext w:val="0"/>
        <w:spacing w:after="100" w:afterAutospacing="1" w:line="240" w:lineRule="atLeast"/>
        <w:contextualSpacing/>
        <w:jc w:val="right"/>
        <w:rPr>
          <w:rFonts w:ascii="Century Gothic" w:hAnsi="Century Gothic" w:cs="Arial"/>
          <w:sz w:val="20"/>
        </w:rPr>
      </w:pPr>
      <w:r w:rsidRPr="005B3F97">
        <w:rPr>
          <w:rFonts w:ascii="Century Gothic" w:hAnsi="Century Gothic" w:cs="Arial"/>
          <w:sz w:val="20"/>
        </w:rPr>
        <w:t>Folio:</w:t>
      </w:r>
      <w:r w:rsidR="005B3F97" w:rsidRPr="005B3F97">
        <w:rPr>
          <w:rFonts w:ascii="Century Gothic" w:hAnsi="Century Gothic" w:cs="Arial"/>
          <w:sz w:val="20"/>
        </w:rPr>
        <w:t xml:space="preserve"> </w:t>
      </w:r>
      <w:r w:rsidRPr="00F63024">
        <w:rPr>
          <w:rFonts w:ascii="Century Gothic" w:hAnsi="Century Gothic" w:cs="Arial"/>
          <w:sz w:val="20"/>
          <w:u w:val="single"/>
        </w:rPr>
        <w:t>___</w:t>
      </w:r>
      <w:r w:rsidR="00F63024" w:rsidRPr="00F63024">
        <w:rPr>
          <w:rFonts w:ascii="Century Gothic" w:hAnsi="Century Gothic" w:cs="Arial"/>
          <w:sz w:val="20"/>
          <w:u w:val="single"/>
        </w:rPr>
        <w:t>${Folio}</w:t>
      </w:r>
      <w:r w:rsidR="005B3F97" w:rsidRPr="00F63024">
        <w:rPr>
          <w:rFonts w:ascii="Century Gothic" w:hAnsi="Century Gothic" w:cs="Arial"/>
          <w:sz w:val="20"/>
          <w:u w:val="single"/>
        </w:rPr>
        <w:t>________</w:t>
      </w:r>
      <w:r w:rsidRPr="00F63024">
        <w:rPr>
          <w:rFonts w:ascii="Century Gothic" w:hAnsi="Century Gothic" w:cs="Arial"/>
          <w:sz w:val="20"/>
          <w:u w:val="single"/>
        </w:rPr>
        <w:t>______</w:t>
      </w:r>
    </w:p>
    <w:p w14:paraId="5FB509EA" w14:textId="5FB70A88" w:rsidR="0041438B" w:rsidRPr="005B3F97" w:rsidRDefault="00FA6A4E" w:rsidP="0041438B">
      <w:pPr>
        <w:pStyle w:val="Ttulo1"/>
        <w:keepNext w:val="0"/>
        <w:spacing w:after="100" w:afterAutospacing="1" w:line="240" w:lineRule="atLeast"/>
        <w:contextualSpacing/>
        <w:jc w:val="right"/>
        <w:rPr>
          <w:rFonts w:ascii="Century Gothic" w:hAnsi="Century Gothic" w:cs="Arial"/>
          <w:sz w:val="20"/>
        </w:rPr>
      </w:pPr>
      <w:r w:rsidRPr="005B3F97">
        <w:rPr>
          <w:rFonts w:ascii="Century Gothic" w:hAnsi="Century Gothic" w:cs="Arial"/>
          <w:sz w:val="20"/>
        </w:rPr>
        <w:t>Fecha:</w:t>
      </w:r>
      <w:r w:rsidR="005B3F97" w:rsidRPr="005B3F97">
        <w:rPr>
          <w:rFonts w:ascii="Century Gothic" w:hAnsi="Century Gothic" w:cs="Arial"/>
          <w:sz w:val="20"/>
        </w:rPr>
        <w:t xml:space="preserve"> </w:t>
      </w:r>
      <w:r w:rsidRPr="00F63024">
        <w:rPr>
          <w:rFonts w:ascii="Century Gothic" w:hAnsi="Century Gothic" w:cs="Arial"/>
          <w:sz w:val="20"/>
          <w:u w:val="single"/>
        </w:rPr>
        <w:t>_</w:t>
      </w:r>
      <w:r w:rsidR="00F63024" w:rsidRPr="00F63024">
        <w:rPr>
          <w:rFonts w:ascii="Century Gothic" w:hAnsi="Century Gothic" w:cs="Arial"/>
          <w:sz w:val="20"/>
          <w:u w:val="single"/>
        </w:rPr>
        <w:t>${</w:t>
      </w:r>
      <w:proofErr w:type="spellStart"/>
      <w:r w:rsidR="00F63024" w:rsidRPr="00F63024">
        <w:rPr>
          <w:rFonts w:ascii="Century Gothic" w:hAnsi="Century Gothic" w:cs="Arial"/>
          <w:sz w:val="20"/>
          <w:u w:val="single"/>
        </w:rPr>
        <w:t>dd</w:t>
      </w:r>
      <w:proofErr w:type="spellEnd"/>
      <w:r w:rsidR="00F63024" w:rsidRPr="00F63024">
        <w:rPr>
          <w:rFonts w:ascii="Century Gothic" w:hAnsi="Century Gothic" w:cs="Arial"/>
          <w:sz w:val="20"/>
          <w:u w:val="single"/>
        </w:rPr>
        <w:t>}</w:t>
      </w:r>
      <w:r w:rsidRPr="00F63024">
        <w:rPr>
          <w:rFonts w:ascii="Century Gothic" w:hAnsi="Century Gothic" w:cs="Arial"/>
          <w:sz w:val="20"/>
          <w:u w:val="single"/>
        </w:rPr>
        <w:t>_/_</w:t>
      </w:r>
      <w:r w:rsidR="00F63024" w:rsidRPr="00F63024">
        <w:rPr>
          <w:rFonts w:ascii="Century Gothic" w:hAnsi="Century Gothic" w:cs="Arial"/>
          <w:sz w:val="20"/>
          <w:u w:val="single"/>
        </w:rPr>
        <w:t>${mm}</w:t>
      </w:r>
      <w:r w:rsidRPr="00F63024">
        <w:rPr>
          <w:rFonts w:ascii="Century Gothic" w:hAnsi="Century Gothic" w:cs="Arial"/>
          <w:sz w:val="20"/>
          <w:u w:val="single"/>
        </w:rPr>
        <w:t>__/</w:t>
      </w:r>
      <w:r w:rsidRPr="005B3F97">
        <w:rPr>
          <w:rFonts w:ascii="Century Gothic" w:hAnsi="Century Gothic" w:cs="Arial"/>
          <w:sz w:val="20"/>
        </w:rPr>
        <w:t>2020</w:t>
      </w:r>
    </w:p>
    <w:p w14:paraId="3F4A3910" w14:textId="6E70CFDD" w:rsidR="004B42CD" w:rsidRPr="00C051F4" w:rsidRDefault="00C051F4" w:rsidP="005B3F97">
      <w:pPr>
        <w:spacing w:after="60" w:line="240" w:lineRule="auto"/>
        <w:jc w:val="both"/>
        <w:rPr>
          <w:rFonts w:ascii="Century Gothic" w:eastAsiaTheme="minorEastAsia" w:hAnsi="Century Gothic" w:cs="Arial"/>
          <w:b/>
          <w:sz w:val="20"/>
          <w:szCs w:val="20"/>
          <w:lang w:eastAsia="es-ES"/>
        </w:rPr>
      </w:pPr>
      <w:r w:rsidRPr="00C051F4">
        <w:rPr>
          <w:rFonts w:ascii="Century Gothic" w:eastAsiaTheme="minorEastAsia" w:hAnsi="Century Gothic" w:cs="Arial"/>
          <w:b/>
          <w:sz w:val="20"/>
          <w:szCs w:val="20"/>
          <w:lang w:val="es-MX" w:eastAsia="es-ES"/>
        </w:rPr>
        <w:t xml:space="preserve">TITULAR DE LA </w:t>
      </w:r>
      <w:r w:rsidRPr="00C051F4">
        <w:rPr>
          <w:rFonts w:ascii="Century Gothic" w:eastAsiaTheme="minorEastAsia" w:hAnsi="Century Gothic" w:cs="Arial"/>
          <w:b/>
          <w:sz w:val="20"/>
          <w:szCs w:val="20"/>
          <w:lang w:eastAsia="es-ES"/>
        </w:rPr>
        <w:t>SECRETARÍA DE DESARROLLO</w:t>
      </w:r>
      <w:r w:rsidR="00EB62FF">
        <w:rPr>
          <w:rFonts w:ascii="Century Gothic" w:eastAsiaTheme="minorEastAsia" w:hAnsi="Century Gothic" w:cs="Arial"/>
          <w:b/>
          <w:sz w:val="20"/>
          <w:szCs w:val="20"/>
          <w:lang w:eastAsia="es-ES"/>
        </w:rPr>
        <w:t xml:space="preserve"> ECONÓ</w:t>
      </w:r>
      <w:r>
        <w:rPr>
          <w:rFonts w:ascii="Century Gothic" w:eastAsiaTheme="minorEastAsia" w:hAnsi="Century Gothic" w:cs="Arial"/>
          <w:b/>
          <w:sz w:val="20"/>
          <w:szCs w:val="20"/>
          <w:lang w:eastAsia="es-ES"/>
        </w:rPr>
        <w:t xml:space="preserve">MICO SUSTENTABLE </w:t>
      </w:r>
      <w:r w:rsidRPr="00C051F4">
        <w:rPr>
          <w:rFonts w:ascii="Century Gothic" w:eastAsiaTheme="minorEastAsia" w:hAnsi="Century Gothic" w:cs="Arial"/>
          <w:b/>
          <w:sz w:val="20"/>
          <w:szCs w:val="20"/>
          <w:lang w:eastAsia="es-ES"/>
        </w:rPr>
        <w:t xml:space="preserve"> </w:t>
      </w:r>
    </w:p>
    <w:p w14:paraId="1D7BF999" w14:textId="77777777" w:rsidR="004B42CD" w:rsidRPr="00C051F4" w:rsidRDefault="004B42CD" w:rsidP="005B3F97">
      <w:pPr>
        <w:spacing w:after="60" w:line="240" w:lineRule="auto"/>
        <w:jc w:val="both"/>
        <w:rPr>
          <w:rFonts w:ascii="Century Gothic" w:eastAsiaTheme="minorEastAsia" w:hAnsi="Century Gothic" w:cs="Arial"/>
          <w:b/>
          <w:sz w:val="20"/>
          <w:szCs w:val="20"/>
          <w:lang w:eastAsia="es-ES"/>
        </w:rPr>
      </w:pPr>
      <w:r w:rsidRPr="00C051F4">
        <w:rPr>
          <w:rFonts w:ascii="Century Gothic" w:eastAsiaTheme="minorEastAsia" w:hAnsi="Century Gothic" w:cs="Arial"/>
          <w:b/>
          <w:sz w:val="20"/>
          <w:szCs w:val="20"/>
          <w:lang w:eastAsia="es-ES"/>
        </w:rPr>
        <w:t>PRESENTE</w:t>
      </w:r>
    </w:p>
    <w:p w14:paraId="382333CE" w14:textId="77777777" w:rsidR="004B42CD" w:rsidRPr="00C051F4" w:rsidRDefault="004B42CD" w:rsidP="005B3F97">
      <w:pPr>
        <w:pStyle w:val="Ttulo1"/>
        <w:keepNext w:val="0"/>
        <w:spacing w:after="100" w:afterAutospacing="1" w:line="240" w:lineRule="atLeast"/>
        <w:contextualSpacing/>
        <w:rPr>
          <w:rFonts w:ascii="Century Gothic" w:hAnsi="Century Gothic" w:cs="Arial"/>
          <w:b w:val="0"/>
          <w:color w:val="000000"/>
          <w:sz w:val="20"/>
          <w:lang w:val="es-ES"/>
        </w:rPr>
      </w:pPr>
    </w:p>
    <w:p w14:paraId="3104458C" w14:textId="5A451D93" w:rsidR="00314287" w:rsidRDefault="007C4DD8" w:rsidP="005B3F97">
      <w:pPr>
        <w:pStyle w:val="Ttulo1"/>
        <w:keepNext w:val="0"/>
        <w:spacing w:after="100" w:afterAutospacing="1" w:line="240" w:lineRule="atLeast"/>
        <w:ind w:firstLine="708"/>
        <w:contextualSpacing/>
        <w:rPr>
          <w:rFonts w:ascii="Century Gothic" w:hAnsi="Century Gothic" w:cs="Arial"/>
          <w:b w:val="0"/>
          <w:color w:val="000000"/>
          <w:sz w:val="20"/>
        </w:rPr>
      </w:pPr>
      <w:r w:rsidRPr="00C051F4">
        <w:rPr>
          <w:rFonts w:ascii="Century Gothic" w:hAnsi="Century Gothic" w:cs="Arial"/>
          <w:b w:val="0"/>
          <w:color w:val="000000"/>
          <w:sz w:val="20"/>
        </w:rPr>
        <w:t>Por medio del presente</w:t>
      </w:r>
      <w:r w:rsidR="00CA6A4C" w:rsidRPr="00C051F4">
        <w:rPr>
          <w:rFonts w:ascii="Century Gothic" w:hAnsi="Century Gothic" w:cs="Arial"/>
          <w:b w:val="0"/>
          <w:color w:val="000000"/>
          <w:sz w:val="20"/>
        </w:rPr>
        <w:t>,</w:t>
      </w:r>
      <w:r w:rsidRPr="00C051F4">
        <w:rPr>
          <w:rFonts w:ascii="Century Gothic" w:hAnsi="Century Gothic" w:cs="Arial"/>
          <w:b w:val="0"/>
          <w:color w:val="000000"/>
          <w:sz w:val="20"/>
        </w:rPr>
        <w:t xml:space="preserve"> el suscrito </w:t>
      </w:r>
      <w:r w:rsidR="004200A9" w:rsidRPr="00C051F4">
        <w:rPr>
          <w:rFonts w:ascii="Century Gothic" w:hAnsi="Century Gothic" w:cs="Arial"/>
          <w:b w:val="0"/>
          <w:color w:val="000000"/>
          <w:sz w:val="20"/>
        </w:rPr>
        <w:tab/>
        <w:t>quien se identifica con el nombre de:</w:t>
      </w:r>
      <w:r w:rsidR="005B3F97">
        <w:rPr>
          <w:rFonts w:ascii="Century Gothic" w:hAnsi="Century Gothic" w:cs="Arial"/>
          <w:b w:val="0"/>
          <w:color w:val="000000"/>
          <w:sz w:val="20"/>
        </w:rPr>
        <w:t xml:space="preserve"> </w:t>
      </w:r>
      <w:r w:rsidR="005B3F97" w:rsidRPr="00F63024">
        <w:rPr>
          <w:rFonts w:ascii="Century Gothic" w:hAnsi="Century Gothic" w:cs="Arial"/>
          <w:b w:val="0"/>
          <w:color w:val="000000"/>
          <w:sz w:val="20"/>
          <w:u w:val="single"/>
        </w:rPr>
        <w:t>__</w:t>
      </w:r>
      <w:r w:rsidR="00F63024" w:rsidRPr="00F63024">
        <w:rPr>
          <w:rFonts w:ascii="Century Gothic" w:hAnsi="Century Gothic" w:cs="Arial"/>
          <w:b w:val="0"/>
          <w:color w:val="000000"/>
          <w:sz w:val="20"/>
          <w:u w:val="single"/>
        </w:rPr>
        <w:t>${Nombre}</w:t>
      </w:r>
      <w:r w:rsidR="005B3F97" w:rsidRPr="00F63024">
        <w:rPr>
          <w:rFonts w:ascii="Century Gothic" w:hAnsi="Century Gothic" w:cs="Arial"/>
          <w:b w:val="0"/>
          <w:color w:val="000000"/>
          <w:sz w:val="20"/>
          <w:u w:val="single"/>
        </w:rPr>
        <w:t>___________</w:t>
      </w:r>
      <w:r w:rsidR="004200A9" w:rsidRPr="00F63024">
        <w:rPr>
          <w:rFonts w:ascii="Century Gothic" w:hAnsi="Century Gothic" w:cs="Arial"/>
          <w:b w:val="0"/>
          <w:color w:val="000000"/>
          <w:sz w:val="20"/>
          <w:u w:val="single"/>
        </w:rPr>
        <w:t>___________________________</w:t>
      </w:r>
      <w:r w:rsidR="00314287" w:rsidRPr="00C051F4">
        <w:rPr>
          <w:rFonts w:ascii="Century Gothic" w:hAnsi="Century Gothic" w:cs="Arial"/>
          <w:b w:val="0"/>
          <w:color w:val="000000"/>
          <w:sz w:val="20"/>
        </w:rPr>
        <w:t xml:space="preserve"> solicito ser beneficiario del Programa </w:t>
      </w:r>
      <w:r w:rsidR="00F63024">
        <w:rPr>
          <w:rFonts w:ascii="Century Gothic" w:hAnsi="Century Gothic" w:cs="Arial"/>
          <w:b w:val="0"/>
          <w:color w:val="000000"/>
          <w:sz w:val="20"/>
        </w:rPr>
        <w:t>Vales Grandeza</w:t>
      </w:r>
      <w:r w:rsidR="00314287" w:rsidRPr="00C051F4">
        <w:rPr>
          <w:rFonts w:ascii="Century Gothic" w:hAnsi="Century Gothic" w:cs="Arial"/>
          <w:b w:val="0"/>
          <w:color w:val="000000"/>
          <w:sz w:val="20"/>
        </w:rPr>
        <w:t xml:space="preserve">, que para tal efecto proporciono los siguientes datos personales: </w:t>
      </w:r>
    </w:p>
    <w:p w14:paraId="5D717CBC" w14:textId="0C60D71E" w:rsidR="005B3F97" w:rsidRPr="005B3F97" w:rsidRDefault="005B3F97" w:rsidP="005B3F97">
      <w:pPr>
        <w:jc w:val="both"/>
        <w:rPr>
          <w:rFonts w:ascii="Century Gothic" w:hAnsi="Century Gothic" w:cs="Arial"/>
          <w:b/>
          <w:color w:val="000000"/>
          <w:sz w:val="20"/>
          <w:szCs w:val="20"/>
        </w:rPr>
      </w:pPr>
      <w:r w:rsidRPr="00DB1E00">
        <w:rPr>
          <w:rFonts w:ascii="Century Gothic" w:hAnsi="Century Gothic"/>
          <w:b/>
          <w:sz w:val="20"/>
          <w:szCs w:val="20"/>
          <w:lang w:val="es-ES_tradnl" w:eastAsia="es-ES"/>
        </w:rPr>
        <w:t>CURP:</w:t>
      </w:r>
      <w:r w:rsidRPr="00C051F4"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${CURP}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______________________________________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DB1E00">
        <w:rPr>
          <w:rFonts w:ascii="Century Gothic" w:hAnsi="Century Gothic" w:cs="Arial"/>
          <w:b/>
          <w:color w:val="000000"/>
          <w:sz w:val="20"/>
          <w:szCs w:val="20"/>
        </w:rPr>
        <w:t>Sexo:</w:t>
      </w:r>
      <w:r w:rsidRPr="00C051F4">
        <w:rPr>
          <w:rFonts w:ascii="Century Gothic" w:hAnsi="Century Gothic" w:cs="Arial"/>
          <w:b/>
          <w:color w:val="000000"/>
          <w:sz w:val="20"/>
          <w:szCs w:val="20"/>
        </w:rPr>
        <w:t xml:space="preserve"> </w:t>
      </w:r>
      <w:r w:rsidRPr="00F63024">
        <w:rPr>
          <w:rFonts w:ascii="Century Gothic" w:hAnsi="Century Gothic" w:cs="Arial"/>
          <w:bCs/>
          <w:color w:val="000000"/>
          <w:sz w:val="20"/>
          <w:szCs w:val="20"/>
          <w:u w:val="single"/>
        </w:rPr>
        <w:t>_</w:t>
      </w:r>
      <w:r w:rsidR="00F63024" w:rsidRPr="00F63024">
        <w:rPr>
          <w:rFonts w:ascii="Century Gothic" w:hAnsi="Century Gothic" w:cs="Arial"/>
          <w:bCs/>
          <w:color w:val="000000"/>
          <w:sz w:val="20"/>
          <w:szCs w:val="20"/>
          <w:u w:val="single"/>
        </w:rPr>
        <w:t>${Sexo}</w:t>
      </w:r>
      <w:r w:rsidRPr="00F63024">
        <w:rPr>
          <w:rFonts w:ascii="Century Gothic" w:hAnsi="Century Gothic" w:cs="Arial"/>
          <w:bCs/>
          <w:color w:val="000000"/>
          <w:sz w:val="20"/>
          <w:szCs w:val="20"/>
          <w:u w:val="single"/>
        </w:rPr>
        <w:t>_______________</w:t>
      </w:r>
    </w:p>
    <w:p w14:paraId="3D9B4539" w14:textId="328D2FF8" w:rsidR="005B3F97" w:rsidRDefault="006030F4" w:rsidP="005B3F97">
      <w:pPr>
        <w:jc w:val="both"/>
        <w:rPr>
          <w:rFonts w:ascii="Century Gothic" w:hAnsi="Century Gothic"/>
          <w:sz w:val="20"/>
          <w:szCs w:val="20"/>
          <w:lang w:val="es-ES_tradnl" w:eastAsia="es-ES"/>
        </w:rPr>
      </w:pP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Fecha de Nacimiento: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__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</w:t>
      </w:r>
      <w:proofErr w:type="spellStart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FechaNacimiento</w:t>
      </w:r>
      <w:proofErr w:type="spellEnd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}</w:t>
      </w:r>
      <w:r w:rsidR="005B3F97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_______________________________________</w:t>
      </w:r>
    </w:p>
    <w:p w14:paraId="42389E5B" w14:textId="188415D9" w:rsidR="005B3F97" w:rsidRDefault="00DB1E00" w:rsidP="00DB1E00">
      <w:pPr>
        <w:jc w:val="center"/>
        <w:rPr>
          <w:rFonts w:ascii="Century Gothic" w:hAnsi="Century Gothic"/>
          <w:b/>
          <w:sz w:val="20"/>
          <w:szCs w:val="20"/>
          <w:lang w:val="es-ES_tradnl" w:eastAsia="es-ES"/>
        </w:rPr>
      </w:pPr>
      <w:r>
        <w:rPr>
          <w:rFonts w:ascii="Century Gothic" w:hAnsi="Century Gothic"/>
          <w:b/>
          <w:sz w:val="20"/>
          <w:szCs w:val="20"/>
          <w:lang w:val="es-ES_tradnl" w:eastAsia="es-ES"/>
        </w:rPr>
        <w:t>Datos de ubicación Geográfica.</w:t>
      </w:r>
    </w:p>
    <w:p w14:paraId="6E0E02ED" w14:textId="2A43B3AD" w:rsidR="005B3F97" w:rsidRDefault="005B3F97" w:rsidP="005B3F97">
      <w:pPr>
        <w:jc w:val="both"/>
        <w:rPr>
          <w:rFonts w:ascii="Century Gothic" w:hAnsi="Century Gothic"/>
          <w:sz w:val="20"/>
          <w:szCs w:val="20"/>
          <w:lang w:val="es-ES_tradnl" w:eastAsia="es-ES"/>
        </w:rPr>
      </w:pP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Estado:</w:t>
      </w:r>
      <w:r w:rsidRPr="00C051F4"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${Estado}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_________________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Municipio:</w:t>
      </w:r>
      <w:r w:rsidRPr="00C051F4">
        <w:rPr>
          <w:rFonts w:ascii="Century Gothic" w:hAnsi="Century Gothic"/>
          <w:sz w:val="20"/>
          <w:szCs w:val="20"/>
          <w:lang w:val="es-ES_tradnl" w:eastAsia="es-ES"/>
        </w:rPr>
        <w:t xml:space="preserve"> _____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${Municipio}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</w:t>
      </w:r>
    </w:p>
    <w:p w14:paraId="02E3C4F5" w14:textId="4A888025" w:rsidR="005B3F97" w:rsidRPr="00C051F4" w:rsidRDefault="005B3F97" w:rsidP="005B3F97">
      <w:pPr>
        <w:jc w:val="both"/>
        <w:rPr>
          <w:rFonts w:ascii="Century Gothic" w:hAnsi="Century Gothic" w:cs="Arial"/>
          <w:b/>
          <w:color w:val="000000"/>
          <w:sz w:val="20"/>
          <w:szCs w:val="20"/>
        </w:rPr>
      </w:pP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Localidad: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${Localidad}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</w:t>
      </w:r>
      <w:r w:rsid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 xml:space="preserve">.            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</w:t>
      </w:r>
      <w:r w:rsidRPr="005B3F97"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Colonia: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C051F4">
        <w:rPr>
          <w:rFonts w:ascii="Century Gothic" w:hAnsi="Century Gothic"/>
          <w:sz w:val="20"/>
          <w:szCs w:val="20"/>
          <w:lang w:val="es-ES_tradnl" w:eastAsia="es-ES"/>
        </w:rPr>
        <w:t>_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${Colonia}__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</w:t>
      </w:r>
    </w:p>
    <w:p w14:paraId="53D80BEF" w14:textId="2768230F" w:rsidR="005B3F97" w:rsidRDefault="005B3F97" w:rsidP="005B3F97">
      <w:pPr>
        <w:jc w:val="both"/>
        <w:rPr>
          <w:rFonts w:ascii="Century Gothic" w:hAnsi="Century Gothic"/>
          <w:sz w:val="20"/>
          <w:szCs w:val="20"/>
          <w:lang w:val="es-ES_tradnl" w:eastAsia="es-ES"/>
        </w:rPr>
      </w:pPr>
      <w:r>
        <w:rPr>
          <w:rFonts w:ascii="Century Gothic" w:hAnsi="Century Gothic"/>
          <w:b/>
          <w:sz w:val="20"/>
          <w:szCs w:val="20"/>
          <w:lang w:val="es-ES_tradnl" w:eastAsia="es-ES"/>
        </w:rPr>
        <w:t>C</w:t>
      </w:r>
      <w:r w:rsidR="00AF5EB6" w:rsidRPr="005B3F97">
        <w:rPr>
          <w:rFonts w:ascii="Century Gothic" w:hAnsi="Century Gothic"/>
          <w:b/>
          <w:sz w:val="20"/>
          <w:szCs w:val="20"/>
          <w:lang w:val="es-ES_tradnl" w:eastAsia="es-ES"/>
        </w:rPr>
        <w:t>alle:</w:t>
      </w:r>
      <w:r w:rsidR="00AF5EB6"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="00314287" w:rsidRPr="00C051F4">
        <w:rPr>
          <w:rFonts w:ascii="Century Gothic" w:hAnsi="Century Gothic"/>
          <w:sz w:val="20"/>
          <w:szCs w:val="20"/>
          <w:lang w:val="es-ES_tradnl" w:eastAsia="es-ES"/>
        </w:rPr>
        <w:t>_</w:t>
      </w:r>
      <w:r w:rsidR="00314287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${Calle}</w:t>
      </w:r>
      <w:r w:rsidR="00314287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</w:t>
      </w:r>
      <w:r w:rsidR="00A85849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</w:t>
      </w:r>
      <w:r w:rsidR="00A85849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________________________</w:t>
      </w:r>
      <w:r w:rsidR="00DB1E00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</w:t>
      </w:r>
    </w:p>
    <w:p w14:paraId="608E490B" w14:textId="7C37EE1B" w:rsidR="006030F4" w:rsidRDefault="00AF5EB6" w:rsidP="005B3F97">
      <w:pPr>
        <w:jc w:val="both"/>
        <w:rPr>
          <w:rFonts w:ascii="Century Gothic" w:hAnsi="Century Gothic"/>
          <w:sz w:val="20"/>
          <w:szCs w:val="20"/>
          <w:lang w:val="es-ES_tradnl" w:eastAsia="es-ES"/>
        </w:rPr>
      </w:pP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No. Ext.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="00314287" w:rsidRPr="00C051F4">
        <w:rPr>
          <w:rFonts w:ascii="Century Gothic" w:hAnsi="Century Gothic"/>
          <w:sz w:val="20"/>
          <w:szCs w:val="20"/>
          <w:lang w:val="es-ES_tradnl" w:eastAsia="es-ES"/>
        </w:rPr>
        <w:t>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</w:t>
      </w:r>
      <w:proofErr w:type="spellStart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NumExt</w:t>
      </w:r>
      <w:proofErr w:type="spellEnd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}</w:t>
      </w:r>
      <w:r w:rsidR="00314287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</w:t>
      </w:r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 xml:space="preserve">No. </w:t>
      </w:r>
      <w:proofErr w:type="spellStart"/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Int</w:t>
      </w:r>
      <w:proofErr w:type="spellEnd"/>
      <w:r w:rsidRPr="005B3F97">
        <w:rPr>
          <w:rFonts w:ascii="Century Gothic" w:hAnsi="Century Gothic"/>
          <w:b/>
          <w:sz w:val="20"/>
          <w:szCs w:val="20"/>
          <w:lang w:val="es-ES_tradnl" w:eastAsia="es-ES"/>
        </w:rPr>
        <w:t>.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="00314287" w:rsidRPr="00C051F4">
        <w:rPr>
          <w:rFonts w:ascii="Century Gothic" w:hAnsi="Century Gothic"/>
          <w:sz w:val="20"/>
          <w:szCs w:val="20"/>
          <w:lang w:val="es-ES_tradnl" w:eastAsia="es-ES"/>
        </w:rPr>
        <w:t>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</w:t>
      </w:r>
      <w:proofErr w:type="spellStart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NumInt</w:t>
      </w:r>
      <w:proofErr w:type="spellEnd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}</w:t>
      </w:r>
      <w:r w:rsidR="005B3F97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</w:t>
      </w:r>
      <w:r w:rsidR="005B3F97"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="005B3F97" w:rsidRPr="005B3F97">
        <w:rPr>
          <w:rFonts w:ascii="Century Gothic" w:hAnsi="Century Gothic"/>
          <w:b/>
          <w:sz w:val="20"/>
          <w:szCs w:val="20"/>
          <w:lang w:val="es-ES_tradnl" w:eastAsia="es-ES"/>
        </w:rPr>
        <w:t>C.P.</w:t>
      </w:r>
      <w:r w:rsidR="005B3F97">
        <w:rPr>
          <w:rFonts w:ascii="Century Gothic" w:hAnsi="Century Gothic"/>
          <w:sz w:val="20"/>
          <w:szCs w:val="20"/>
          <w:lang w:val="es-ES_tradnl" w:eastAsia="es-ES"/>
        </w:rPr>
        <w:t xml:space="preserve"> ____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${CP}</w:t>
      </w:r>
      <w:r w:rsidR="00C15493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</w:t>
      </w:r>
      <w:r w:rsidR="00DB1E00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.</w:t>
      </w:r>
    </w:p>
    <w:p w14:paraId="5AF91757" w14:textId="1391E0EA" w:rsidR="00DB1E00" w:rsidRPr="00DB1E00" w:rsidRDefault="00DB1E00" w:rsidP="00DB1E00">
      <w:pPr>
        <w:jc w:val="center"/>
        <w:rPr>
          <w:rFonts w:ascii="Century Gothic" w:hAnsi="Century Gothic"/>
          <w:b/>
          <w:sz w:val="20"/>
          <w:szCs w:val="20"/>
          <w:lang w:val="es-ES_tradnl" w:eastAsia="es-ES"/>
        </w:rPr>
      </w:pPr>
      <w:r w:rsidRPr="00DB1E00">
        <w:rPr>
          <w:rFonts w:ascii="Century Gothic" w:hAnsi="Century Gothic"/>
          <w:b/>
          <w:sz w:val="20"/>
          <w:szCs w:val="20"/>
          <w:lang w:val="es-ES_tradnl" w:eastAsia="es-ES"/>
        </w:rPr>
        <w:t>Datos de Contacto</w:t>
      </w:r>
    </w:p>
    <w:p w14:paraId="112760B0" w14:textId="5853217D" w:rsidR="00314287" w:rsidRDefault="006030F4" w:rsidP="005B3F97">
      <w:pPr>
        <w:jc w:val="both"/>
        <w:rPr>
          <w:rFonts w:ascii="Century Gothic" w:hAnsi="Century Gothic"/>
          <w:sz w:val="20"/>
          <w:szCs w:val="20"/>
          <w:lang w:val="es-ES_tradnl" w:eastAsia="es-ES"/>
        </w:rPr>
      </w:pPr>
      <w:r w:rsidRPr="00DB1E00">
        <w:rPr>
          <w:rFonts w:ascii="Century Gothic" w:hAnsi="Century Gothic"/>
          <w:b/>
          <w:sz w:val="20"/>
          <w:szCs w:val="20"/>
          <w:lang w:val="es-ES_tradnl" w:eastAsia="es-ES"/>
        </w:rPr>
        <w:t>Teléfono fijo: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</w:t>
      </w:r>
      <w:proofErr w:type="spellStart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TelFijo</w:t>
      </w:r>
      <w:proofErr w:type="spellEnd"/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</w:t>
      </w:r>
      <w:r w:rsidR="00DB1E00">
        <w:rPr>
          <w:rFonts w:ascii="Century Gothic" w:hAnsi="Century Gothic"/>
          <w:sz w:val="20"/>
          <w:szCs w:val="20"/>
          <w:lang w:val="es-ES_tradnl" w:eastAsia="es-ES"/>
        </w:rPr>
        <w:t xml:space="preserve"> </w:t>
      </w:r>
      <w:r w:rsidRPr="00DB1E00">
        <w:rPr>
          <w:rFonts w:ascii="Century Gothic" w:hAnsi="Century Gothic"/>
          <w:b/>
          <w:sz w:val="20"/>
          <w:szCs w:val="20"/>
          <w:lang w:val="es-ES_tradnl" w:eastAsia="es-ES"/>
        </w:rPr>
        <w:t>Celular: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____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${Celular}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_________________</w:t>
      </w:r>
      <w:r w:rsidR="00A46E59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.</w:t>
      </w:r>
    </w:p>
    <w:p w14:paraId="7572DA3E" w14:textId="291171B0" w:rsidR="00C15493" w:rsidRPr="00C051F4" w:rsidRDefault="00C15493" w:rsidP="005B3F97">
      <w:pPr>
        <w:jc w:val="both"/>
        <w:rPr>
          <w:rFonts w:ascii="Century Gothic" w:hAnsi="Century Gothic"/>
          <w:sz w:val="20"/>
          <w:szCs w:val="20"/>
          <w:lang w:val="es-ES_tradnl" w:eastAsia="es-ES"/>
        </w:rPr>
      </w:pPr>
      <w:r w:rsidRPr="00C15493">
        <w:rPr>
          <w:rFonts w:ascii="Century Gothic" w:hAnsi="Century Gothic"/>
          <w:b/>
          <w:sz w:val="20"/>
          <w:szCs w:val="20"/>
          <w:lang w:val="es-ES_tradnl" w:eastAsia="es-ES"/>
        </w:rPr>
        <w:t>Correo Electrónico:</w:t>
      </w:r>
      <w:r>
        <w:rPr>
          <w:rFonts w:ascii="Century Gothic" w:hAnsi="Century Gothic"/>
          <w:sz w:val="20"/>
          <w:szCs w:val="20"/>
          <w:lang w:val="es-ES_tradnl" w:eastAsia="es-ES"/>
        </w:rPr>
        <w:t xml:space="preserve"> ____</w:t>
      </w:r>
      <w:r w:rsidR="00F63024"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${Correo}</w:t>
      </w:r>
      <w:r w:rsidRPr="00F63024">
        <w:rPr>
          <w:rFonts w:ascii="Century Gothic" w:hAnsi="Century Gothic"/>
          <w:sz w:val="20"/>
          <w:szCs w:val="20"/>
          <w:u w:val="single"/>
          <w:lang w:val="es-ES_tradnl" w:eastAsia="es-ES"/>
        </w:rPr>
        <w:t>________________________________________________.</w:t>
      </w:r>
    </w:p>
    <w:p w14:paraId="3339C8F6" w14:textId="148EE7D0" w:rsidR="00C051F4" w:rsidRDefault="006030F4" w:rsidP="00A46E59">
      <w:pPr>
        <w:pStyle w:val="Ttulo1"/>
        <w:keepNext w:val="0"/>
        <w:spacing w:after="100" w:afterAutospacing="1" w:line="240" w:lineRule="atLeast"/>
        <w:contextualSpacing/>
        <w:rPr>
          <w:rFonts w:ascii="Century Gothic" w:hAnsi="Century Gothic" w:cs="Arial"/>
          <w:color w:val="000000"/>
          <w:sz w:val="20"/>
          <w:lang w:val="es-MX" w:eastAsia="es-MX"/>
        </w:rPr>
      </w:pPr>
      <w:r w:rsidRPr="006030F4">
        <w:rPr>
          <w:rFonts w:ascii="Century Gothic" w:hAnsi="Century Gothic" w:cs="Arial"/>
          <w:sz w:val="20"/>
          <w:lang w:val="es-MX"/>
        </w:rPr>
        <w:t xml:space="preserve">Anexar: </w:t>
      </w:r>
      <w:r w:rsidR="00A46E59">
        <w:rPr>
          <w:rFonts w:ascii="Century Gothic" w:hAnsi="Century Gothic" w:cs="Arial"/>
          <w:sz w:val="20"/>
          <w:lang w:val="es-MX"/>
        </w:rPr>
        <w:t>copia</w:t>
      </w:r>
      <w:r w:rsidR="00CA6A4C" w:rsidRPr="006030F4">
        <w:rPr>
          <w:rFonts w:ascii="Century Gothic" w:hAnsi="Century Gothic" w:cs="Arial"/>
          <w:sz w:val="20"/>
          <w:lang w:eastAsia="es-MX"/>
        </w:rPr>
        <w:t xml:space="preserve"> de identificación oficial</w:t>
      </w:r>
      <w:r w:rsidR="00DE0B89" w:rsidRPr="006030F4">
        <w:rPr>
          <w:rFonts w:ascii="Century Gothic" w:hAnsi="Century Gothic" w:cs="Arial"/>
          <w:sz w:val="20"/>
          <w:lang w:eastAsia="es-MX"/>
        </w:rPr>
        <w:t xml:space="preserve"> </w:t>
      </w:r>
      <w:r w:rsidR="00A77622" w:rsidRPr="006030F4">
        <w:rPr>
          <w:rFonts w:ascii="Century Gothic" w:hAnsi="Century Gothic" w:cs="Arial"/>
          <w:sz w:val="20"/>
          <w:lang w:eastAsia="es-MX"/>
        </w:rPr>
        <w:t xml:space="preserve">con </w:t>
      </w:r>
      <w:r w:rsidR="00CA6A4C" w:rsidRPr="006030F4">
        <w:rPr>
          <w:rFonts w:ascii="Century Gothic" w:hAnsi="Century Gothic" w:cs="Arial"/>
          <w:sz w:val="20"/>
          <w:lang w:eastAsia="es-MX"/>
        </w:rPr>
        <w:t>CURP</w:t>
      </w:r>
      <w:r w:rsidR="00A77622" w:rsidRPr="006030F4">
        <w:rPr>
          <w:rFonts w:ascii="Century Gothic" w:hAnsi="Century Gothic" w:cs="Arial"/>
          <w:color w:val="000000"/>
          <w:sz w:val="20"/>
          <w:lang w:val="es-MX" w:eastAsia="es-MX"/>
        </w:rPr>
        <w:t>.</w:t>
      </w:r>
    </w:p>
    <w:p w14:paraId="45D81546" w14:textId="67E50AB4" w:rsidR="004E2DEC" w:rsidRPr="00C051F4" w:rsidRDefault="004E2DEC" w:rsidP="005B3F97">
      <w:pPr>
        <w:keepNext/>
        <w:widowControl w:val="0"/>
        <w:spacing w:line="240" w:lineRule="auto"/>
        <w:jc w:val="center"/>
        <w:rPr>
          <w:rFonts w:ascii="Century Gothic" w:hAnsi="Century Gothic" w:cs="Arial"/>
          <w:b/>
          <w:sz w:val="20"/>
          <w:szCs w:val="20"/>
          <w:u w:val="single"/>
        </w:rPr>
      </w:pPr>
      <w:r w:rsidRPr="00C051F4">
        <w:rPr>
          <w:rFonts w:ascii="Century Gothic" w:hAnsi="Century Gothic" w:cs="Arial"/>
          <w:b/>
          <w:sz w:val="20"/>
          <w:szCs w:val="20"/>
          <w:u w:val="single"/>
        </w:rPr>
        <w:t>DECLAR</w:t>
      </w:r>
      <w:r w:rsidR="00E33685" w:rsidRPr="00C051F4">
        <w:rPr>
          <w:rFonts w:ascii="Century Gothic" w:hAnsi="Century Gothic" w:cs="Arial"/>
          <w:b/>
          <w:sz w:val="20"/>
          <w:szCs w:val="20"/>
          <w:u w:val="single"/>
        </w:rPr>
        <w:t>O BAJO PROTESTA DE DECIR VERDAD</w:t>
      </w:r>
      <w:r w:rsidRPr="00C051F4">
        <w:rPr>
          <w:rFonts w:ascii="Century Gothic" w:hAnsi="Century Gothic" w:cs="Arial"/>
          <w:b/>
          <w:sz w:val="20"/>
          <w:szCs w:val="20"/>
          <w:u w:val="single"/>
        </w:rPr>
        <w:t>:</w:t>
      </w:r>
    </w:p>
    <w:p w14:paraId="14BD6803" w14:textId="07BAC6B0" w:rsidR="004E2DEC" w:rsidRPr="00C051F4" w:rsidRDefault="00A66815" w:rsidP="005B3F97">
      <w:pPr>
        <w:keepNext/>
        <w:widowControl w:val="0"/>
        <w:numPr>
          <w:ilvl w:val="0"/>
          <w:numId w:val="21"/>
        </w:numPr>
        <w:spacing w:after="0" w:line="240" w:lineRule="auto"/>
        <w:jc w:val="both"/>
        <w:rPr>
          <w:rFonts w:ascii="Century Gothic" w:hAnsi="Century Gothic" w:cs="Arial"/>
          <w:snapToGrid w:val="0"/>
          <w:sz w:val="20"/>
          <w:szCs w:val="20"/>
        </w:rPr>
      </w:pPr>
      <w:r w:rsidRPr="00C051F4">
        <w:rPr>
          <w:rFonts w:ascii="Century Gothic" w:hAnsi="Century Gothic" w:cs="Arial"/>
          <w:snapToGrid w:val="0"/>
          <w:sz w:val="20"/>
          <w:szCs w:val="20"/>
        </w:rPr>
        <w:t xml:space="preserve">Que derivado de la situación provocada de la pandemia del coronavirus </w:t>
      </w:r>
      <w:r w:rsidRPr="00803498">
        <w:rPr>
          <w:rFonts w:ascii="Century Gothic" w:hAnsi="Century Gothic" w:cs="Arial"/>
          <w:b/>
          <w:snapToGrid w:val="0"/>
          <w:sz w:val="20"/>
          <w:szCs w:val="20"/>
        </w:rPr>
        <w:t>a</w:t>
      </w:r>
      <w:r w:rsidR="004E2DEC" w:rsidRPr="00803498">
        <w:rPr>
          <w:rFonts w:ascii="Century Gothic" w:hAnsi="Century Gothic" w:cs="Arial"/>
          <w:b/>
          <w:snapToGrid w:val="0"/>
          <w:sz w:val="20"/>
          <w:szCs w:val="20"/>
        </w:rPr>
        <w:t xml:space="preserve">ctualmente </w:t>
      </w:r>
      <w:r w:rsidRPr="00803498">
        <w:rPr>
          <w:rFonts w:ascii="Century Gothic" w:hAnsi="Century Gothic" w:cs="Arial"/>
          <w:b/>
          <w:snapToGrid w:val="0"/>
          <w:sz w:val="20"/>
          <w:szCs w:val="20"/>
        </w:rPr>
        <w:t>me encuen</w:t>
      </w:r>
      <w:r w:rsidR="00A77622" w:rsidRPr="00803498">
        <w:rPr>
          <w:rFonts w:ascii="Century Gothic" w:hAnsi="Century Gothic" w:cs="Arial"/>
          <w:b/>
          <w:snapToGrid w:val="0"/>
          <w:sz w:val="20"/>
          <w:szCs w:val="20"/>
        </w:rPr>
        <w:t>tro desempleado</w:t>
      </w:r>
      <w:r w:rsidR="00A77622" w:rsidRPr="00C051F4">
        <w:rPr>
          <w:rFonts w:ascii="Century Gothic" w:hAnsi="Century Gothic" w:cs="Arial"/>
          <w:snapToGrid w:val="0"/>
          <w:sz w:val="20"/>
          <w:szCs w:val="20"/>
        </w:rPr>
        <w:t xml:space="preserve">, por lo cual no cuento con </w:t>
      </w:r>
      <w:r w:rsidR="00C051F4" w:rsidRPr="00C051F4">
        <w:rPr>
          <w:rFonts w:ascii="Century Gothic" w:hAnsi="Century Gothic" w:cs="Arial"/>
          <w:snapToGrid w:val="0"/>
          <w:sz w:val="20"/>
          <w:szCs w:val="20"/>
        </w:rPr>
        <w:t xml:space="preserve">ningún </w:t>
      </w:r>
      <w:r w:rsidR="00A77622" w:rsidRPr="00C051F4">
        <w:rPr>
          <w:rFonts w:ascii="Century Gothic" w:hAnsi="Century Gothic" w:cs="Arial"/>
          <w:snapToGrid w:val="0"/>
          <w:sz w:val="20"/>
          <w:szCs w:val="20"/>
        </w:rPr>
        <w:t xml:space="preserve">ingreso económico. </w:t>
      </w:r>
    </w:p>
    <w:p w14:paraId="1B23310E" w14:textId="73B9C3A9" w:rsidR="00314287" w:rsidRPr="00C051F4" w:rsidRDefault="00314287" w:rsidP="005B3F97">
      <w:pPr>
        <w:pStyle w:val="Prrafodelista"/>
        <w:numPr>
          <w:ilvl w:val="0"/>
          <w:numId w:val="21"/>
        </w:numPr>
        <w:jc w:val="both"/>
        <w:rPr>
          <w:rFonts w:ascii="Century Gothic" w:hAnsi="Century Gothic" w:cs="Arial"/>
          <w:sz w:val="20"/>
          <w:szCs w:val="20"/>
          <w:lang w:eastAsia="es-MX"/>
        </w:rPr>
      </w:pPr>
      <w:r w:rsidRPr="00C051F4">
        <w:rPr>
          <w:rFonts w:ascii="Century Gothic" w:hAnsi="Century Gothic" w:cs="Arial"/>
          <w:sz w:val="20"/>
          <w:szCs w:val="20"/>
          <w:lang w:eastAsia="es-MX"/>
        </w:rPr>
        <w:t xml:space="preserve">Que me comprometo a utilizar el apoyo que me sea otorgado a través del Programa </w:t>
      </w:r>
      <w:r w:rsidR="00F63024">
        <w:rPr>
          <w:rFonts w:ascii="Century Gothic" w:hAnsi="Century Gothic" w:cs="Arial"/>
          <w:sz w:val="20"/>
          <w:szCs w:val="20"/>
          <w:lang w:eastAsia="es-MX"/>
        </w:rPr>
        <w:t>Vales Grandeza</w:t>
      </w:r>
      <w:r w:rsidRPr="00C051F4">
        <w:rPr>
          <w:rFonts w:ascii="Century Gothic" w:hAnsi="Century Gothic" w:cs="Arial"/>
          <w:sz w:val="20"/>
          <w:szCs w:val="20"/>
          <w:lang w:eastAsia="es-MX"/>
        </w:rPr>
        <w:t xml:space="preserve"> para </w:t>
      </w:r>
      <w:r w:rsidR="006030F4">
        <w:rPr>
          <w:rFonts w:ascii="Century Gothic" w:hAnsi="Century Gothic" w:cs="Arial"/>
          <w:sz w:val="20"/>
          <w:szCs w:val="20"/>
          <w:lang w:eastAsia="es-MX"/>
        </w:rPr>
        <w:t xml:space="preserve">la </w:t>
      </w:r>
      <w:r w:rsidR="006030F4" w:rsidRPr="00803498">
        <w:rPr>
          <w:rFonts w:ascii="Century Gothic" w:hAnsi="Century Gothic" w:cs="Arial"/>
          <w:b/>
          <w:sz w:val="20"/>
          <w:szCs w:val="20"/>
          <w:lang w:eastAsia="es-MX"/>
        </w:rPr>
        <w:t>adquisición de canasta alimentaria</w:t>
      </w:r>
      <w:r w:rsidRPr="00803498">
        <w:rPr>
          <w:rFonts w:ascii="Century Gothic" w:hAnsi="Century Gothic" w:cs="Arial"/>
          <w:b/>
          <w:sz w:val="20"/>
          <w:szCs w:val="20"/>
          <w:lang w:eastAsia="es-MX"/>
        </w:rPr>
        <w:t xml:space="preserve">.  </w:t>
      </w:r>
    </w:p>
    <w:p w14:paraId="1C51932D" w14:textId="61C24869" w:rsidR="00803498" w:rsidRPr="00803498" w:rsidRDefault="00A470DA" w:rsidP="00322AEB">
      <w:pPr>
        <w:pStyle w:val="Prrafodelista"/>
        <w:keepNext/>
        <w:widowControl w:val="0"/>
        <w:numPr>
          <w:ilvl w:val="0"/>
          <w:numId w:val="21"/>
        </w:numPr>
        <w:jc w:val="both"/>
        <w:rPr>
          <w:rFonts w:ascii="Century Gothic" w:hAnsi="Century Gothic" w:cs="Arial"/>
          <w:snapToGrid w:val="0"/>
          <w:sz w:val="20"/>
          <w:szCs w:val="20"/>
        </w:rPr>
      </w:pPr>
      <w:r w:rsidRPr="00803498">
        <w:rPr>
          <w:rFonts w:ascii="Century Gothic" w:hAnsi="Century Gothic" w:cs="Arial"/>
          <w:sz w:val="20"/>
          <w:szCs w:val="20"/>
          <w:lang w:eastAsia="es-MX"/>
        </w:rPr>
        <w:t xml:space="preserve">Que el apoyo que me sea otorgado a través del Programa </w:t>
      </w:r>
      <w:r w:rsidR="00F63024">
        <w:rPr>
          <w:rFonts w:ascii="Century Gothic" w:hAnsi="Century Gothic" w:cs="Arial"/>
          <w:sz w:val="20"/>
          <w:szCs w:val="20"/>
          <w:lang w:eastAsia="es-MX"/>
        </w:rPr>
        <w:t>Vales Grandeza</w:t>
      </w:r>
      <w:r w:rsidRPr="00803498">
        <w:rPr>
          <w:rFonts w:ascii="Century Gothic" w:hAnsi="Century Gothic" w:cs="Arial"/>
          <w:sz w:val="20"/>
          <w:szCs w:val="20"/>
          <w:lang w:eastAsia="es-MX"/>
        </w:rPr>
        <w:t xml:space="preserve"> </w:t>
      </w:r>
      <w:r w:rsidR="00803498">
        <w:rPr>
          <w:rFonts w:ascii="Century Gothic" w:hAnsi="Century Gothic" w:cs="Arial"/>
          <w:b/>
          <w:sz w:val="20"/>
          <w:szCs w:val="20"/>
          <w:lang w:eastAsia="es-MX"/>
        </w:rPr>
        <w:t>es intransferible a terceros.</w:t>
      </w:r>
    </w:p>
    <w:p w14:paraId="211561DD" w14:textId="28385305" w:rsidR="007F6060" w:rsidRPr="00803498" w:rsidRDefault="00DE0B89" w:rsidP="00322AEB">
      <w:pPr>
        <w:pStyle w:val="Prrafodelista"/>
        <w:keepNext/>
        <w:widowControl w:val="0"/>
        <w:numPr>
          <w:ilvl w:val="0"/>
          <w:numId w:val="21"/>
        </w:numPr>
        <w:jc w:val="both"/>
        <w:rPr>
          <w:rFonts w:ascii="Century Gothic" w:hAnsi="Century Gothic" w:cs="Arial"/>
          <w:snapToGrid w:val="0"/>
          <w:sz w:val="20"/>
          <w:szCs w:val="20"/>
        </w:rPr>
      </w:pPr>
      <w:r w:rsidRPr="00803498">
        <w:rPr>
          <w:rFonts w:ascii="Century Gothic" w:hAnsi="Century Gothic" w:cs="Arial"/>
          <w:snapToGrid w:val="0"/>
          <w:sz w:val="20"/>
          <w:szCs w:val="20"/>
        </w:rPr>
        <w:t>Que a</w:t>
      </w:r>
      <w:r w:rsidR="007F6060" w:rsidRPr="00803498">
        <w:rPr>
          <w:rFonts w:ascii="Century Gothic" w:hAnsi="Century Gothic" w:cs="Arial"/>
          <w:snapToGrid w:val="0"/>
          <w:sz w:val="20"/>
          <w:szCs w:val="20"/>
        </w:rPr>
        <w:t xml:space="preserve">utorizo a la Secretaría a difundir mi identidad e imagen a través de los </w:t>
      </w:r>
      <w:r w:rsidR="00314287" w:rsidRPr="00803498">
        <w:rPr>
          <w:rFonts w:ascii="Century Gothic" w:hAnsi="Century Gothic" w:cs="Arial"/>
          <w:snapToGrid w:val="0"/>
          <w:sz w:val="20"/>
          <w:szCs w:val="20"/>
        </w:rPr>
        <w:t>medios</w:t>
      </w:r>
      <w:r w:rsidR="00FB2A23" w:rsidRPr="00803498">
        <w:rPr>
          <w:rFonts w:ascii="Century Gothic" w:hAnsi="Century Gothic" w:cs="Arial"/>
          <w:snapToGrid w:val="0"/>
          <w:sz w:val="20"/>
          <w:szCs w:val="20"/>
        </w:rPr>
        <w:t xml:space="preserve"> promocionales </w:t>
      </w:r>
      <w:r w:rsidR="00314287" w:rsidRPr="00803498">
        <w:rPr>
          <w:rFonts w:ascii="Century Gothic" w:hAnsi="Century Gothic" w:cs="Arial"/>
          <w:snapToGrid w:val="0"/>
          <w:sz w:val="20"/>
          <w:szCs w:val="20"/>
        </w:rPr>
        <w:t xml:space="preserve">que considere necesarios, así como al </w:t>
      </w:r>
      <w:r w:rsidR="00FB2A23" w:rsidRPr="00803498">
        <w:rPr>
          <w:rFonts w:ascii="Century Gothic" w:hAnsi="Century Gothic" w:cs="Arial"/>
          <w:snapToGrid w:val="0"/>
          <w:sz w:val="20"/>
          <w:szCs w:val="20"/>
        </w:rPr>
        <w:t xml:space="preserve">adecuado </w:t>
      </w:r>
      <w:r w:rsidR="00314287" w:rsidRPr="00803498">
        <w:rPr>
          <w:rFonts w:ascii="Century Gothic" w:hAnsi="Century Gothic" w:cs="Arial"/>
          <w:snapToGrid w:val="0"/>
          <w:sz w:val="20"/>
          <w:szCs w:val="20"/>
        </w:rPr>
        <w:t>tratamiento de mis datos personales</w:t>
      </w:r>
      <w:r w:rsidR="006030F4" w:rsidRPr="00803498">
        <w:rPr>
          <w:rFonts w:ascii="Century Gothic" w:hAnsi="Century Gothic" w:cs="Arial"/>
          <w:snapToGrid w:val="0"/>
          <w:sz w:val="20"/>
          <w:szCs w:val="20"/>
        </w:rPr>
        <w:t xml:space="preserve"> </w:t>
      </w:r>
      <w:r w:rsidR="00FB2A23" w:rsidRPr="00803498">
        <w:rPr>
          <w:rFonts w:ascii="Century Gothic" w:hAnsi="Century Gothic" w:cs="Arial"/>
          <w:snapToGrid w:val="0"/>
          <w:sz w:val="20"/>
          <w:szCs w:val="20"/>
        </w:rPr>
        <w:t>para la integración del padrón de beneficiarios del Programa</w:t>
      </w:r>
      <w:r w:rsidR="00803498">
        <w:rPr>
          <w:rFonts w:ascii="Century Gothic" w:hAnsi="Century Gothic" w:cs="Arial"/>
          <w:snapToGrid w:val="0"/>
          <w:sz w:val="20"/>
          <w:szCs w:val="20"/>
        </w:rPr>
        <w:t>.</w:t>
      </w:r>
    </w:p>
    <w:p w14:paraId="167D1BAB" w14:textId="77777777" w:rsidR="004E2DEC" w:rsidRPr="00C051F4" w:rsidRDefault="004E2DEC" w:rsidP="004E2DEC">
      <w:pPr>
        <w:pStyle w:val="Prrafodelista"/>
        <w:keepNext/>
        <w:widowControl w:val="0"/>
        <w:jc w:val="both"/>
        <w:rPr>
          <w:rFonts w:ascii="Century Gothic" w:hAnsi="Century Gothic" w:cs="Arial"/>
          <w:sz w:val="20"/>
          <w:szCs w:val="20"/>
        </w:rPr>
      </w:pPr>
    </w:p>
    <w:p w14:paraId="559621B5" w14:textId="77777777" w:rsidR="004E2DEC" w:rsidRPr="00C051F4" w:rsidRDefault="004E2DEC" w:rsidP="004F5663">
      <w:pPr>
        <w:spacing w:line="240" w:lineRule="auto"/>
        <w:jc w:val="center"/>
        <w:rPr>
          <w:rFonts w:ascii="Century Gothic" w:hAnsi="Century Gothic" w:cs="Arial"/>
          <w:b/>
          <w:sz w:val="20"/>
          <w:szCs w:val="20"/>
        </w:rPr>
      </w:pPr>
      <w:r w:rsidRPr="00C051F4">
        <w:rPr>
          <w:rFonts w:ascii="Century Gothic" w:hAnsi="Century Gothic" w:cs="Arial"/>
          <w:b/>
          <w:sz w:val="20"/>
          <w:szCs w:val="20"/>
        </w:rPr>
        <w:t>ATENTAMENTE</w:t>
      </w:r>
    </w:p>
    <w:p w14:paraId="7B98008E" w14:textId="77777777" w:rsidR="004E2DEC" w:rsidRPr="00C051F4" w:rsidRDefault="004E2DEC" w:rsidP="004E2DEC">
      <w:pPr>
        <w:widowControl w:val="0"/>
        <w:spacing w:line="240" w:lineRule="auto"/>
        <w:jc w:val="center"/>
        <w:rPr>
          <w:rFonts w:ascii="Century Gothic" w:hAnsi="Century Gothic" w:cs="Arial"/>
          <w:b/>
          <w:sz w:val="20"/>
          <w:szCs w:val="20"/>
        </w:rPr>
      </w:pPr>
    </w:p>
    <w:p w14:paraId="774C7850" w14:textId="436F3CD5" w:rsidR="00587589" w:rsidRPr="00C051F4" w:rsidRDefault="004F5663" w:rsidP="004F5663">
      <w:pPr>
        <w:widowControl w:val="0"/>
        <w:tabs>
          <w:tab w:val="center" w:pos="4252"/>
          <w:tab w:val="right" w:pos="8504"/>
        </w:tabs>
        <w:spacing w:line="240" w:lineRule="auto"/>
        <w:jc w:val="center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NOMBRE Y FIRMA DEL SOLICITANTE</w:t>
      </w:r>
    </w:p>
    <w:sectPr w:rsidR="00587589" w:rsidRPr="00C051F4" w:rsidSect="007965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BBC46" w14:textId="77777777" w:rsidR="00932338" w:rsidRDefault="00932338" w:rsidP="004722AC">
      <w:pPr>
        <w:spacing w:after="0" w:line="240" w:lineRule="auto"/>
      </w:pPr>
      <w:r>
        <w:separator/>
      </w:r>
    </w:p>
  </w:endnote>
  <w:endnote w:type="continuationSeparator" w:id="0">
    <w:p w14:paraId="05F278B0" w14:textId="77777777" w:rsidR="00932338" w:rsidRDefault="00932338" w:rsidP="0047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CaslonPro-Semibold">
    <w:panose1 w:val="0205060205050A020403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C4584" w14:textId="77777777" w:rsidR="00F63024" w:rsidRDefault="00F630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389B4" w14:textId="137AE1A3" w:rsidR="003718B1" w:rsidRPr="00F63024" w:rsidRDefault="003718B1" w:rsidP="003718B1">
    <w:pPr>
      <w:pStyle w:val="Piedepgina"/>
      <w:jc w:val="center"/>
      <w:rPr>
        <w:rFonts w:ascii="Arial" w:hAnsi="Arial" w:cs="Arial"/>
        <w:b/>
        <w:i/>
        <w:color w:val="000000" w:themeColor="text1"/>
        <w:sz w:val="14"/>
        <w:szCs w:val="14"/>
      </w:rPr>
    </w:pPr>
    <w:r w:rsidRPr="00F63024">
      <w:rPr>
        <w:rFonts w:ascii="Arial" w:hAnsi="Arial" w:cs="Arial"/>
        <w:b/>
        <w:i/>
        <w:color w:val="000000" w:themeColor="text1"/>
        <w:sz w:val="14"/>
        <w:szCs w:val="14"/>
      </w:rPr>
      <w:t>«Este programa es público, ajeno a cualquier partido político. Queda prohibido su uso para fines distintos al desarrollo social».</w:t>
    </w:r>
  </w:p>
  <w:p w14:paraId="38E6A1D2" w14:textId="77777777" w:rsidR="003718B1" w:rsidRPr="00F63024" w:rsidRDefault="003718B1" w:rsidP="003718B1">
    <w:pPr>
      <w:pStyle w:val="Piedepgina"/>
      <w:jc w:val="center"/>
      <w:rPr>
        <w:rFonts w:ascii="Arial" w:hAnsi="Arial" w:cs="Arial"/>
        <w:b/>
        <w:i/>
        <w:color w:val="000000" w:themeColor="text1"/>
        <w:sz w:val="14"/>
        <w:szCs w:val="14"/>
      </w:rPr>
    </w:pPr>
    <w:r w:rsidRPr="00F63024">
      <w:rPr>
        <w:rFonts w:ascii="Arial" w:hAnsi="Arial" w:cs="Arial"/>
        <w:b/>
        <w:i/>
        <w:color w:val="000000" w:themeColor="text1"/>
        <w:sz w:val="14"/>
        <w:szCs w:val="14"/>
      </w:rPr>
      <w:t>«Los trámites de acceso a los apoyos económicos de los Programas Sociales son gratuitos, personales e intransferibles»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02AA2" w14:textId="77777777" w:rsidR="00F63024" w:rsidRDefault="00F630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723DD" w14:textId="77777777" w:rsidR="00932338" w:rsidRDefault="00932338" w:rsidP="004722AC">
      <w:pPr>
        <w:spacing w:after="0" w:line="240" w:lineRule="auto"/>
      </w:pPr>
      <w:r>
        <w:separator/>
      </w:r>
    </w:p>
  </w:footnote>
  <w:footnote w:type="continuationSeparator" w:id="0">
    <w:p w14:paraId="0CEAF749" w14:textId="77777777" w:rsidR="00932338" w:rsidRDefault="00932338" w:rsidP="0047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CC3F8" w14:textId="77777777" w:rsidR="00F63024" w:rsidRDefault="00F630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84A8E" w14:textId="77777777" w:rsidR="00F63024" w:rsidRDefault="00F630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A91D" w14:textId="77777777" w:rsidR="00F63024" w:rsidRDefault="00F630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894EE877"/>
    <w:styleLink w:val="List1"/>
    <w:lvl w:ilvl="0">
      <w:start w:val="1"/>
      <w:numFmt w:val="lowerLetter"/>
      <w:lvlText w:val="%1."/>
      <w:lvlJc w:val="left"/>
      <w:pPr>
        <w:tabs>
          <w:tab w:val="num" w:pos="360"/>
        </w:tabs>
        <w:ind w:left="360" w:firstLine="142"/>
      </w:pPr>
      <w:rPr>
        <w:rFonts w:hint="default"/>
        <w:b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position w:val="0"/>
        <w:sz w:val="24"/>
      </w:rPr>
    </w:lvl>
  </w:abstractNum>
  <w:abstractNum w:abstractNumId="1" w15:restartNumberingAfterBreak="0">
    <w:nsid w:val="006E29C1"/>
    <w:multiLevelType w:val="hybridMultilevel"/>
    <w:tmpl w:val="31224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6F54D4"/>
    <w:multiLevelType w:val="hybridMultilevel"/>
    <w:tmpl w:val="9662A126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66BD1"/>
    <w:multiLevelType w:val="hybridMultilevel"/>
    <w:tmpl w:val="31224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96E27"/>
    <w:multiLevelType w:val="hybridMultilevel"/>
    <w:tmpl w:val="901E3F34"/>
    <w:lvl w:ilvl="0" w:tplc="5888E55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6F64408"/>
    <w:multiLevelType w:val="hybridMultilevel"/>
    <w:tmpl w:val="9662A126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83C97"/>
    <w:multiLevelType w:val="hybridMultilevel"/>
    <w:tmpl w:val="35D6D5F8"/>
    <w:lvl w:ilvl="0" w:tplc="B7526B4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0E0AC5"/>
    <w:multiLevelType w:val="hybridMultilevel"/>
    <w:tmpl w:val="81EE2516"/>
    <w:lvl w:ilvl="0" w:tplc="4F12EEDE">
      <w:start w:val="1"/>
      <w:numFmt w:val="decimal"/>
      <w:lvlText w:val="%1."/>
      <w:lvlJc w:val="left"/>
      <w:pPr>
        <w:ind w:left="720" w:hanging="360"/>
      </w:pPr>
      <w:rPr>
        <w:rFonts w:ascii="ACaslonPro-Semibold" w:hAnsi="ACaslonPro-Semibold" w:cs="ACaslonPro-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8195D"/>
    <w:multiLevelType w:val="hybridMultilevel"/>
    <w:tmpl w:val="533C756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26E8A"/>
    <w:multiLevelType w:val="hybridMultilevel"/>
    <w:tmpl w:val="359AB7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C64A6"/>
    <w:multiLevelType w:val="hybridMultilevel"/>
    <w:tmpl w:val="E17E4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51150"/>
    <w:multiLevelType w:val="hybridMultilevel"/>
    <w:tmpl w:val="7366AB04"/>
    <w:lvl w:ilvl="0" w:tplc="D0E6C2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57273"/>
    <w:multiLevelType w:val="hybridMultilevel"/>
    <w:tmpl w:val="D214BF1C"/>
    <w:lvl w:ilvl="0" w:tplc="40D6E3B2">
      <w:start w:val="1"/>
      <w:numFmt w:val="upperRoman"/>
      <w:lvlText w:val="%1."/>
      <w:lvlJc w:val="right"/>
      <w:pPr>
        <w:ind w:left="1068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A25FDD"/>
    <w:multiLevelType w:val="hybridMultilevel"/>
    <w:tmpl w:val="2500E640"/>
    <w:lvl w:ilvl="0" w:tplc="C0C84D92">
      <w:start w:val="1"/>
      <w:numFmt w:val="lowerLetter"/>
      <w:lvlText w:val="%1)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F6476"/>
    <w:multiLevelType w:val="hybridMultilevel"/>
    <w:tmpl w:val="B73E61C8"/>
    <w:lvl w:ilvl="0" w:tplc="C8108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F5EBE"/>
    <w:multiLevelType w:val="hybridMultilevel"/>
    <w:tmpl w:val="B52290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190"/>
    <w:multiLevelType w:val="hybridMultilevel"/>
    <w:tmpl w:val="2B246520"/>
    <w:lvl w:ilvl="0" w:tplc="080A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C8E"/>
    <w:multiLevelType w:val="hybridMultilevel"/>
    <w:tmpl w:val="9662A126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586F"/>
    <w:multiLevelType w:val="hybridMultilevel"/>
    <w:tmpl w:val="CE008B62"/>
    <w:lvl w:ilvl="0" w:tplc="DF3C7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B2C9F"/>
    <w:multiLevelType w:val="hybridMultilevel"/>
    <w:tmpl w:val="5EA419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0372D"/>
    <w:multiLevelType w:val="hybridMultilevel"/>
    <w:tmpl w:val="CED08E66"/>
    <w:lvl w:ilvl="0" w:tplc="EB023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51AB7"/>
    <w:multiLevelType w:val="hybridMultilevel"/>
    <w:tmpl w:val="CE30804C"/>
    <w:lvl w:ilvl="0" w:tplc="3DAC754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F0220F1"/>
    <w:multiLevelType w:val="hybridMultilevel"/>
    <w:tmpl w:val="DF44B880"/>
    <w:lvl w:ilvl="0" w:tplc="032E4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A23"/>
    <w:multiLevelType w:val="hybridMultilevel"/>
    <w:tmpl w:val="34949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259F4"/>
    <w:multiLevelType w:val="hybridMultilevel"/>
    <w:tmpl w:val="9D483AF6"/>
    <w:lvl w:ilvl="0" w:tplc="4A4E0D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D1795"/>
    <w:multiLevelType w:val="hybridMultilevel"/>
    <w:tmpl w:val="CDEED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81248"/>
    <w:multiLevelType w:val="hybridMultilevel"/>
    <w:tmpl w:val="6E006F20"/>
    <w:lvl w:ilvl="0" w:tplc="76F4CD5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trike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70097"/>
    <w:multiLevelType w:val="hybridMultilevel"/>
    <w:tmpl w:val="0A827E08"/>
    <w:lvl w:ilvl="0" w:tplc="085CEB4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D4E10B0"/>
    <w:multiLevelType w:val="hybridMultilevel"/>
    <w:tmpl w:val="43F4739E"/>
    <w:lvl w:ilvl="0" w:tplc="DC9E28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50763"/>
    <w:multiLevelType w:val="hybridMultilevel"/>
    <w:tmpl w:val="284441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06CD2"/>
    <w:multiLevelType w:val="hybridMultilevel"/>
    <w:tmpl w:val="540A6080"/>
    <w:lvl w:ilvl="0" w:tplc="F272BD6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B1BCF"/>
    <w:multiLevelType w:val="hybridMultilevel"/>
    <w:tmpl w:val="5A5017A6"/>
    <w:lvl w:ilvl="0" w:tplc="ACFAA6CE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1"/>
  </w:num>
  <w:num w:numId="3">
    <w:abstractNumId w:val="21"/>
  </w:num>
  <w:num w:numId="4">
    <w:abstractNumId w:val="20"/>
  </w:num>
  <w:num w:numId="5">
    <w:abstractNumId w:val="17"/>
  </w:num>
  <w:num w:numId="6">
    <w:abstractNumId w:val="0"/>
  </w:num>
  <w:num w:numId="7">
    <w:abstractNumId w:val="31"/>
  </w:num>
  <w:num w:numId="8">
    <w:abstractNumId w:val="6"/>
  </w:num>
  <w:num w:numId="9">
    <w:abstractNumId w:val="4"/>
  </w:num>
  <w:num w:numId="10">
    <w:abstractNumId w:val="27"/>
  </w:num>
  <w:num w:numId="11">
    <w:abstractNumId w:val="14"/>
  </w:num>
  <w:num w:numId="12">
    <w:abstractNumId w:val="28"/>
  </w:num>
  <w:num w:numId="13">
    <w:abstractNumId w:val="26"/>
  </w:num>
  <w:num w:numId="14">
    <w:abstractNumId w:val="18"/>
  </w:num>
  <w:num w:numId="15">
    <w:abstractNumId w:val="22"/>
  </w:num>
  <w:num w:numId="16">
    <w:abstractNumId w:val="1"/>
  </w:num>
  <w:num w:numId="17">
    <w:abstractNumId w:val="19"/>
  </w:num>
  <w:num w:numId="18">
    <w:abstractNumId w:val="7"/>
  </w:num>
  <w:num w:numId="19">
    <w:abstractNumId w:val="3"/>
  </w:num>
  <w:num w:numId="20">
    <w:abstractNumId w:val="29"/>
  </w:num>
  <w:num w:numId="21">
    <w:abstractNumId w:val="13"/>
  </w:num>
  <w:num w:numId="22">
    <w:abstractNumId w:val="25"/>
  </w:num>
  <w:num w:numId="23">
    <w:abstractNumId w:val="10"/>
  </w:num>
  <w:num w:numId="24">
    <w:abstractNumId w:val="15"/>
  </w:num>
  <w:num w:numId="25">
    <w:abstractNumId w:val="23"/>
  </w:num>
  <w:num w:numId="26">
    <w:abstractNumId w:val="16"/>
  </w:num>
  <w:num w:numId="27">
    <w:abstractNumId w:val="9"/>
  </w:num>
  <w:num w:numId="28">
    <w:abstractNumId w:val="8"/>
  </w:num>
  <w:num w:numId="29">
    <w:abstractNumId w:val="5"/>
  </w:num>
  <w:num w:numId="30">
    <w:abstractNumId w:val="30"/>
  </w:num>
  <w:num w:numId="31">
    <w:abstractNumId w:val="2"/>
  </w:num>
  <w:num w:numId="32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37"/>
    <w:rsid w:val="0000024F"/>
    <w:rsid w:val="0000119D"/>
    <w:rsid w:val="00003E17"/>
    <w:rsid w:val="00007D95"/>
    <w:rsid w:val="00012CA4"/>
    <w:rsid w:val="0001456E"/>
    <w:rsid w:val="00015B51"/>
    <w:rsid w:val="00022453"/>
    <w:rsid w:val="00023DBD"/>
    <w:rsid w:val="000263D2"/>
    <w:rsid w:val="0003047C"/>
    <w:rsid w:val="00030B83"/>
    <w:rsid w:val="000321F8"/>
    <w:rsid w:val="00032D1E"/>
    <w:rsid w:val="00036FCE"/>
    <w:rsid w:val="0004159B"/>
    <w:rsid w:val="00042EE3"/>
    <w:rsid w:val="00043848"/>
    <w:rsid w:val="000464BB"/>
    <w:rsid w:val="000537AB"/>
    <w:rsid w:val="000553D6"/>
    <w:rsid w:val="0005615D"/>
    <w:rsid w:val="0005693F"/>
    <w:rsid w:val="00061D85"/>
    <w:rsid w:val="00064B99"/>
    <w:rsid w:val="00071FEE"/>
    <w:rsid w:val="000724CC"/>
    <w:rsid w:val="00073127"/>
    <w:rsid w:val="000742EB"/>
    <w:rsid w:val="0008023A"/>
    <w:rsid w:val="00084868"/>
    <w:rsid w:val="000905D4"/>
    <w:rsid w:val="000A60FA"/>
    <w:rsid w:val="000B36E3"/>
    <w:rsid w:val="000D1A37"/>
    <w:rsid w:val="000D4347"/>
    <w:rsid w:val="000D5412"/>
    <w:rsid w:val="000E08FE"/>
    <w:rsid w:val="000E0D04"/>
    <w:rsid w:val="000E2C1B"/>
    <w:rsid w:val="000E4781"/>
    <w:rsid w:val="000E6F37"/>
    <w:rsid w:val="000F03B6"/>
    <w:rsid w:val="000F3248"/>
    <w:rsid w:val="0010072A"/>
    <w:rsid w:val="001022C9"/>
    <w:rsid w:val="00102D80"/>
    <w:rsid w:val="001045EC"/>
    <w:rsid w:val="00104F40"/>
    <w:rsid w:val="00105F2D"/>
    <w:rsid w:val="00106FA3"/>
    <w:rsid w:val="00110EE4"/>
    <w:rsid w:val="0011163C"/>
    <w:rsid w:val="0012035F"/>
    <w:rsid w:val="00122E49"/>
    <w:rsid w:val="001300D4"/>
    <w:rsid w:val="00143C73"/>
    <w:rsid w:val="00153295"/>
    <w:rsid w:val="00154C79"/>
    <w:rsid w:val="0015508E"/>
    <w:rsid w:val="0015560E"/>
    <w:rsid w:val="001579F7"/>
    <w:rsid w:val="00161F79"/>
    <w:rsid w:val="00164F0E"/>
    <w:rsid w:val="00172DD3"/>
    <w:rsid w:val="0017506B"/>
    <w:rsid w:val="00181540"/>
    <w:rsid w:val="00181F9E"/>
    <w:rsid w:val="00182B9C"/>
    <w:rsid w:val="00186C1D"/>
    <w:rsid w:val="00187962"/>
    <w:rsid w:val="00190BA4"/>
    <w:rsid w:val="00192755"/>
    <w:rsid w:val="001930E9"/>
    <w:rsid w:val="00194503"/>
    <w:rsid w:val="001A3203"/>
    <w:rsid w:val="001A5AA3"/>
    <w:rsid w:val="001A5DFB"/>
    <w:rsid w:val="001A619C"/>
    <w:rsid w:val="001A6613"/>
    <w:rsid w:val="001A7F8F"/>
    <w:rsid w:val="001B07F6"/>
    <w:rsid w:val="001B0B36"/>
    <w:rsid w:val="001B16C5"/>
    <w:rsid w:val="001B585D"/>
    <w:rsid w:val="001B5FED"/>
    <w:rsid w:val="001B664E"/>
    <w:rsid w:val="001B7A88"/>
    <w:rsid w:val="001C4E49"/>
    <w:rsid w:val="001D0BA9"/>
    <w:rsid w:val="001D25EA"/>
    <w:rsid w:val="001D34C4"/>
    <w:rsid w:val="001D57B9"/>
    <w:rsid w:val="001D5D13"/>
    <w:rsid w:val="001D6582"/>
    <w:rsid w:val="001D72DB"/>
    <w:rsid w:val="001E2CA3"/>
    <w:rsid w:val="001E4D44"/>
    <w:rsid w:val="001E592F"/>
    <w:rsid w:val="001E59A7"/>
    <w:rsid w:val="001E7918"/>
    <w:rsid w:val="001F3206"/>
    <w:rsid w:val="001F3893"/>
    <w:rsid w:val="002000EC"/>
    <w:rsid w:val="0020101C"/>
    <w:rsid w:val="00202B00"/>
    <w:rsid w:val="0020657E"/>
    <w:rsid w:val="002069D2"/>
    <w:rsid w:val="002071F1"/>
    <w:rsid w:val="00207F3A"/>
    <w:rsid w:val="00210F5D"/>
    <w:rsid w:val="002132E5"/>
    <w:rsid w:val="00213FA0"/>
    <w:rsid w:val="00214A28"/>
    <w:rsid w:val="00221C56"/>
    <w:rsid w:val="00223DED"/>
    <w:rsid w:val="002241DD"/>
    <w:rsid w:val="00224D8A"/>
    <w:rsid w:val="002250F3"/>
    <w:rsid w:val="002330B5"/>
    <w:rsid w:val="0023632D"/>
    <w:rsid w:val="00246679"/>
    <w:rsid w:val="00247492"/>
    <w:rsid w:val="00253CDE"/>
    <w:rsid w:val="00254BDD"/>
    <w:rsid w:val="002563F3"/>
    <w:rsid w:val="00256782"/>
    <w:rsid w:val="002569B9"/>
    <w:rsid w:val="00262659"/>
    <w:rsid w:val="00263BD3"/>
    <w:rsid w:val="00265981"/>
    <w:rsid w:val="0026703B"/>
    <w:rsid w:val="00271A11"/>
    <w:rsid w:val="00271FE8"/>
    <w:rsid w:val="002762A6"/>
    <w:rsid w:val="002771D3"/>
    <w:rsid w:val="00277287"/>
    <w:rsid w:val="00280F28"/>
    <w:rsid w:val="002816CE"/>
    <w:rsid w:val="00282141"/>
    <w:rsid w:val="00283837"/>
    <w:rsid w:val="00286F50"/>
    <w:rsid w:val="0029197C"/>
    <w:rsid w:val="002955B7"/>
    <w:rsid w:val="00297019"/>
    <w:rsid w:val="002A38CA"/>
    <w:rsid w:val="002A4B9A"/>
    <w:rsid w:val="002B29C3"/>
    <w:rsid w:val="002B4CAE"/>
    <w:rsid w:val="002B4E69"/>
    <w:rsid w:val="002B7AEA"/>
    <w:rsid w:val="002B7B30"/>
    <w:rsid w:val="002C1B52"/>
    <w:rsid w:val="002C4A5E"/>
    <w:rsid w:val="002C4C8A"/>
    <w:rsid w:val="002D0518"/>
    <w:rsid w:val="002D2A0A"/>
    <w:rsid w:val="002D4F9F"/>
    <w:rsid w:val="002D7B37"/>
    <w:rsid w:val="002E0649"/>
    <w:rsid w:val="002E261E"/>
    <w:rsid w:val="002E269E"/>
    <w:rsid w:val="002E2D15"/>
    <w:rsid w:val="002E5C00"/>
    <w:rsid w:val="002F1C0B"/>
    <w:rsid w:val="002F1EAF"/>
    <w:rsid w:val="002F3357"/>
    <w:rsid w:val="002F6396"/>
    <w:rsid w:val="00304000"/>
    <w:rsid w:val="003044A1"/>
    <w:rsid w:val="00310D87"/>
    <w:rsid w:val="00314287"/>
    <w:rsid w:val="003147B1"/>
    <w:rsid w:val="00315C64"/>
    <w:rsid w:val="0032102B"/>
    <w:rsid w:val="00322AE3"/>
    <w:rsid w:val="00325A1F"/>
    <w:rsid w:val="00327CE9"/>
    <w:rsid w:val="003330A7"/>
    <w:rsid w:val="0033724F"/>
    <w:rsid w:val="00337A15"/>
    <w:rsid w:val="0034188C"/>
    <w:rsid w:val="00341E23"/>
    <w:rsid w:val="00341EB0"/>
    <w:rsid w:val="00351A50"/>
    <w:rsid w:val="00354768"/>
    <w:rsid w:val="003600D0"/>
    <w:rsid w:val="00361853"/>
    <w:rsid w:val="00362862"/>
    <w:rsid w:val="00363580"/>
    <w:rsid w:val="00365D7F"/>
    <w:rsid w:val="003667B7"/>
    <w:rsid w:val="0036707C"/>
    <w:rsid w:val="003704F9"/>
    <w:rsid w:val="003718B1"/>
    <w:rsid w:val="00372D7D"/>
    <w:rsid w:val="00372F1B"/>
    <w:rsid w:val="00373032"/>
    <w:rsid w:val="00373B2D"/>
    <w:rsid w:val="003807C4"/>
    <w:rsid w:val="00381B5F"/>
    <w:rsid w:val="003855D1"/>
    <w:rsid w:val="003902F8"/>
    <w:rsid w:val="0039265B"/>
    <w:rsid w:val="003A156D"/>
    <w:rsid w:val="003A36D5"/>
    <w:rsid w:val="003B1521"/>
    <w:rsid w:val="003B1E16"/>
    <w:rsid w:val="003B6F33"/>
    <w:rsid w:val="003C0A69"/>
    <w:rsid w:val="003C2421"/>
    <w:rsid w:val="003C2579"/>
    <w:rsid w:val="003C36C5"/>
    <w:rsid w:val="003C40F6"/>
    <w:rsid w:val="003C69CD"/>
    <w:rsid w:val="003C7D13"/>
    <w:rsid w:val="003D1DCC"/>
    <w:rsid w:val="003D2420"/>
    <w:rsid w:val="003D2E56"/>
    <w:rsid w:val="003E64E8"/>
    <w:rsid w:val="003E7026"/>
    <w:rsid w:val="003E7A3E"/>
    <w:rsid w:val="003F27E2"/>
    <w:rsid w:val="003F29C6"/>
    <w:rsid w:val="00401A89"/>
    <w:rsid w:val="0040335B"/>
    <w:rsid w:val="0040659F"/>
    <w:rsid w:val="00407FC6"/>
    <w:rsid w:val="004103B8"/>
    <w:rsid w:val="00410AB4"/>
    <w:rsid w:val="00410ED9"/>
    <w:rsid w:val="00411EC3"/>
    <w:rsid w:val="0041374D"/>
    <w:rsid w:val="0041438B"/>
    <w:rsid w:val="004143EE"/>
    <w:rsid w:val="004200A9"/>
    <w:rsid w:val="00421F70"/>
    <w:rsid w:val="00422FC6"/>
    <w:rsid w:val="004331DC"/>
    <w:rsid w:val="00433E97"/>
    <w:rsid w:val="004353F0"/>
    <w:rsid w:val="004354EC"/>
    <w:rsid w:val="00435E9D"/>
    <w:rsid w:val="00440362"/>
    <w:rsid w:val="00440C09"/>
    <w:rsid w:val="004437F9"/>
    <w:rsid w:val="004500D7"/>
    <w:rsid w:val="00451721"/>
    <w:rsid w:val="00452115"/>
    <w:rsid w:val="0045230A"/>
    <w:rsid w:val="00452F05"/>
    <w:rsid w:val="0045418E"/>
    <w:rsid w:val="00460E3A"/>
    <w:rsid w:val="004636FD"/>
    <w:rsid w:val="004722AC"/>
    <w:rsid w:val="00477EA0"/>
    <w:rsid w:val="00481C64"/>
    <w:rsid w:val="00482400"/>
    <w:rsid w:val="0048701A"/>
    <w:rsid w:val="00487641"/>
    <w:rsid w:val="0049056F"/>
    <w:rsid w:val="00491D84"/>
    <w:rsid w:val="00495DC4"/>
    <w:rsid w:val="0049753B"/>
    <w:rsid w:val="004A1423"/>
    <w:rsid w:val="004A2005"/>
    <w:rsid w:val="004A47DC"/>
    <w:rsid w:val="004A5BE8"/>
    <w:rsid w:val="004B31DD"/>
    <w:rsid w:val="004B385E"/>
    <w:rsid w:val="004B395A"/>
    <w:rsid w:val="004B42CD"/>
    <w:rsid w:val="004B7A49"/>
    <w:rsid w:val="004C1094"/>
    <w:rsid w:val="004C3794"/>
    <w:rsid w:val="004C45EB"/>
    <w:rsid w:val="004C5CC9"/>
    <w:rsid w:val="004D5EC8"/>
    <w:rsid w:val="004E2DEC"/>
    <w:rsid w:val="004E5498"/>
    <w:rsid w:val="004F4A2F"/>
    <w:rsid w:val="004F5663"/>
    <w:rsid w:val="004F64FD"/>
    <w:rsid w:val="005011B6"/>
    <w:rsid w:val="00502E66"/>
    <w:rsid w:val="005051CA"/>
    <w:rsid w:val="00506DCA"/>
    <w:rsid w:val="00507017"/>
    <w:rsid w:val="00507605"/>
    <w:rsid w:val="005136A9"/>
    <w:rsid w:val="005172CB"/>
    <w:rsid w:val="00520186"/>
    <w:rsid w:val="00520523"/>
    <w:rsid w:val="00521865"/>
    <w:rsid w:val="00521A1F"/>
    <w:rsid w:val="0052220D"/>
    <w:rsid w:val="00522643"/>
    <w:rsid w:val="00524165"/>
    <w:rsid w:val="00525968"/>
    <w:rsid w:val="00526D51"/>
    <w:rsid w:val="005270BE"/>
    <w:rsid w:val="005273B3"/>
    <w:rsid w:val="00532639"/>
    <w:rsid w:val="0053408F"/>
    <w:rsid w:val="0053409D"/>
    <w:rsid w:val="005402C9"/>
    <w:rsid w:val="005407ED"/>
    <w:rsid w:val="00543E35"/>
    <w:rsid w:val="0054443A"/>
    <w:rsid w:val="00545472"/>
    <w:rsid w:val="00546A1E"/>
    <w:rsid w:val="005471FC"/>
    <w:rsid w:val="00550204"/>
    <w:rsid w:val="005512F9"/>
    <w:rsid w:val="005528E6"/>
    <w:rsid w:val="00553892"/>
    <w:rsid w:val="00556685"/>
    <w:rsid w:val="00556839"/>
    <w:rsid w:val="00561995"/>
    <w:rsid w:val="0056558F"/>
    <w:rsid w:val="0056691C"/>
    <w:rsid w:val="0056769D"/>
    <w:rsid w:val="00571C44"/>
    <w:rsid w:val="00573B55"/>
    <w:rsid w:val="00574FAB"/>
    <w:rsid w:val="00576075"/>
    <w:rsid w:val="00576AEF"/>
    <w:rsid w:val="005810DA"/>
    <w:rsid w:val="00582278"/>
    <w:rsid w:val="005827E3"/>
    <w:rsid w:val="00582A94"/>
    <w:rsid w:val="0058751A"/>
    <w:rsid w:val="00587589"/>
    <w:rsid w:val="00587BC7"/>
    <w:rsid w:val="00590AED"/>
    <w:rsid w:val="00593523"/>
    <w:rsid w:val="005963C3"/>
    <w:rsid w:val="00596C26"/>
    <w:rsid w:val="00597235"/>
    <w:rsid w:val="0059744B"/>
    <w:rsid w:val="005A082B"/>
    <w:rsid w:val="005A13C4"/>
    <w:rsid w:val="005A1F13"/>
    <w:rsid w:val="005A432E"/>
    <w:rsid w:val="005A5798"/>
    <w:rsid w:val="005B066A"/>
    <w:rsid w:val="005B28CC"/>
    <w:rsid w:val="005B2B97"/>
    <w:rsid w:val="005B3F97"/>
    <w:rsid w:val="005B4B77"/>
    <w:rsid w:val="005B516B"/>
    <w:rsid w:val="005B6A30"/>
    <w:rsid w:val="005B6FA9"/>
    <w:rsid w:val="005B7CEB"/>
    <w:rsid w:val="005C033D"/>
    <w:rsid w:val="005C0EC1"/>
    <w:rsid w:val="005C3A92"/>
    <w:rsid w:val="005C3D96"/>
    <w:rsid w:val="005C53BD"/>
    <w:rsid w:val="005D02E9"/>
    <w:rsid w:val="005D3001"/>
    <w:rsid w:val="005D4705"/>
    <w:rsid w:val="005D4E25"/>
    <w:rsid w:val="005E4A72"/>
    <w:rsid w:val="005E4FBC"/>
    <w:rsid w:val="005F1B39"/>
    <w:rsid w:val="005F1BE6"/>
    <w:rsid w:val="005F46BC"/>
    <w:rsid w:val="005F543D"/>
    <w:rsid w:val="006024E4"/>
    <w:rsid w:val="0060304C"/>
    <w:rsid w:val="006030F4"/>
    <w:rsid w:val="00603F17"/>
    <w:rsid w:val="006116EC"/>
    <w:rsid w:val="0061221A"/>
    <w:rsid w:val="00613BF7"/>
    <w:rsid w:val="00616019"/>
    <w:rsid w:val="006231B1"/>
    <w:rsid w:val="00624189"/>
    <w:rsid w:val="00625574"/>
    <w:rsid w:val="006256AA"/>
    <w:rsid w:val="0062738D"/>
    <w:rsid w:val="006314F5"/>
    <w:rsid w:val="0063150D"/>
    <w:rsid w:val="006317C7"/>
    <w:rsid w:val="00632560"/>
    <w:rsid w:val="00633AA8"/>
    <w:rsid w:val="00635058"/>
    <w:rsid w:val="0064249E"/>
    <w:rsid w:val="00642CDC"/>
    <w:rsid w:val="006457EF"/>
    <w:rsid w:val="00650935"/>
    <w:rsid w:val="00651E53"/>
    <w:rsid w:val="0065224D"/>
    <w:rsid w:val="00652F9E"/>
    <w:rsid w:val="00661205"/>
    <w:rsid w:val="00661F2A"/>
    <w:rsid w:val="00663F27"/>
    <w:rsid w:val="006641B8"/>
    <w:rsid w:val="00665C84"/>
    <w:rsid w:val="00670112"/>
    <w:rsid w:val="006706BB"/>
    <w:rsid w:val="006710E0"/>
    <w:rsid w:val="00671D88"/>
    <w:rsid w:val="00674220"/>
    <w:rsid w:val="006744CD"/>
    <w:rsid w:val="00677BA5"/>
    <w:rsid w:val="00684F27"/>
    <w:rsid w:val="00686BD8"/>
    <w:rsid w:val="00690E99"/>
    <w:rsid w:val="00693301"/>
    <w:rsid w:val="00694996"/>
    <w:rsid w:val="00696AA5"/>
    <w:rsid w:val="006973FF"/>
    <w:rsid w:val="006A07E1"/>
    <w:rsid w:val="006A4044"/>
    <w:rsid w:val="006A459E"/>
    <w:rsid w:val="006A5620"/>
    <w:rsid w:val="006A6BCB"/>
    <w:rsid w:val="006A7A75"/>
    <w:rsid w:val="006B24CB"/>
    <w:rsid w:val="006C4378"/>
    <w:rsid w:val="006C74F2"/>
    <w:rsid w:val="006D11CC"/>
    <w:rsid w:val="006D447B"/>
    <w:rsid w:val="006D49F3"/>
    <w:rsid w:val="006D50D9"/>
    <w:rsid w:val="006D5E5F"/>
    <w:rsid w:val="006E5F42"/>
    <w:rsid w:val="006E6B16"/>
    <w:rsid w:val="006E778F"/>
    <w:rsid w:val="006F262D"/>
    <w:rsid w:val="006F7DEB"/>
    <w:rsid w:val="00700A7F"/>
    <w:rsid w:val="0070232E"/>
    <w:rsid w:val="0070297F"/>
    <w:rsid w:val="00703BA1"/>
    <w:rsid w:val="00704F6C"/>
    <w:rsid w:val="00705FB9"/>
    <w:rsid w:val="00710E14"/>
    <w:rsid w:val="007114BD"/>
    <w:rsid w:val="007132C8"/>
    <w:rsid w:val="007138BD"/>
    <w:rsid w:val="00713E48"/>
    <w:rsid w:val="00714192"/>
    <w:rsid w:val="00716D52"/>
    <w:rsid w:val="00716D56"/>
    <w:rsid w:val="00716FB6"/>
    <w:rsid w:val="007269BA"/>
    <w:rsid w:val="00726B08"/>
    <w:rsid w:val="00731848"/>
    <w:rsid w:val="00737A16"/>
    <w:rsid w:val="00737FAD"/>
    <w:rsid w:val="00740030"/>
    <w:rsid w:val="007400F3"/>
    <w:rsid w:val="007446BE"/>
    <w:rsid w:val="0075128A"/>
    <w:rsid w:val="007563DA"/>
    <w:rsid w:val="007572B4"/>
    <w:rsid w:val="007574BF"/>
    <w:rsid w:val="007605B8"/>
    <w:rsid w:val="00761C26"/>
    <w:rsid w:val="0076527A"/>
    <w:rsid w:val="007701B3"/>
    <w:rsid w:val="0077288D"/>
    <w:rsid w:val="00773189"/>
    <w:rsid w:val="007771E0"/>
    <w:rsid w:val="007771F1"/>
    <w:rsid w:val="007776D8"/>
    <w:rsid w:val="0078082F"/>
    <w:rsid w:val="00780A19"/>
    <w:rsid w:val="00783F3E"/>
    <w:rsid w:val="007840B2"/>
    <w:rsid w:val="007854AE"/>
    <w:rsid w:val="0078605F"/>
    <w:rsid w:val="007864B6"/>
    <w:rsid w:val="00787EB6"/>
    <w:rsid w:val="00794C31"/>
    <w:rsid w:val="00794D1D"/>
    <w:rsid w:val="00796539"/>
    <w:rsid w:val="007A0211"/>
    <w:rsid w:val="007A044C"/>
    <w:rsid w:val="007A6E09"/>
    <w:rsid w:val="007B1BE9"/>
    <w:rsid w:val="007B3D9B"/>
    <w:rsid w:val="007B411B"/>
    <w:rsid w:val="007B65AB"/>
    <w:rsid w:val="007B733B"/>
    <w:rsid w:val="007C029A"/>
    <w:rsid w:val="007C0F8F"/>
    <w:rsid w:val="007C22AA"/>
    <w:rsid w:val="007C4DD8"/>
    <w:rsid w:val="007C4FDA"/>
    <w:rsid w:val="007C6A35"/>
    <w:rsid w:val="007C7EB5"/>
    <w:rsid w:val="007D0649"/>
    <w:rsid w:val="007D0BAC"/>
    <w:rsid w:val="007D2C0A"/>
    <w:rsid w:val="007D3200"/>
    <w:rsid w:val="007D6A81"/>
    <w:rsid w:val="007D6EA7"/>
    <w:rsid w:val="007E1262"/>
    <w:rsid w:val="007E1CA4"/>
    <w:rsid w:val="007E21C0"/>
    <w:rsid w:val="007E3B90"/>
    <w:rsid w:val="007E6285"/>
    <w:rsid w:val="007F0F9B"/>
    <w:rsid w:val="007F212E"/>
    <w:rsid w:val="007F2641"/>
    <w:rsid w:val="007F341D"/>
    <w:rsid w:val="007F530B"/>
    <w:rsid w:val="007F6060"/>
    <w:rsid w:val="00803498"/>
    <w:rsid w:val="00803631"/>
    <w:rsid w:val="00803BCB"/>
    <w:rsid w:val="00804021"/>
    <w:rsid w:val="00805FE9"/>
    <w:rsid w:val="00811A69"/>
    <w:rsid w:val="0081362E"/>
    <w:rsid w:val="008137B1"/>
    <w:rsid w:val="00815527"/>
    <w:rsid w:val="0082046F"/>
    <w:rsid w:val="0082217A"/>
    <w:rsid w:val="008336B2"/>
    <w:rsid w:val="008336FF"/>
    <w:rsid w:val="00833AC6"/>
    <w:rsid w:val="00843558"/>
    <w:rsid w:val="00844301"/>
    <w:rsid w:val="008457A8"/>
    <w:rsid w:val="00845A1F"/>
    <w:rsid w:val="00846F5C"/>
    <w:rsid w:val="008507C8"/>
    <w:rsid w:val="008530D4"/>
    <w:rsid w:val="008536A6"/>
    <w:rsid w:val="008568B5"/>
    <w:rsid w:val="008606A5"/>
    <w:rsid w:val="00864431"/>
    <w:rsid w:val="00865CA4"/>
    <w:rsid w:val="00867B13"/>
    <w:rsid w:val="00871A97"/>
    <w:rsid w:val="00873205"/>
    <w:rsid w:val="0087397D"/>
    <w:rsid w:val="00877B23"/>
    <w:rsid w:val="00882C52"/>
    <w:rsid w:val="00885FCC"/>
    <w:rsid w:val="00891E87"/>
    <w:rsid w:val="008928C1"/>
    <w:rsid w:val="00893E19"/>
    <w:rsid w:val="00897E2F"/>
    <w:rsid w:val="008A1ED2"/>
    <w:rsid w:val="008A295C"/>
    <w:rsid w:val="008A7278"/>
    <w:rsid w:val="008B01FC"/>
    <w:rsid w:val="008B1CE6"/>
    <w:rsid w:val="008B2720"/>
    <w:rsid w:val="008B2A3C"/>
    <w:rsid w:val="008B2CE1"/>
    <w:rsid w:val="008B2E4D"/>
    <w:rsid w:val="008B3FC2"/>
    <w:rsid w:val="008B71A8"/>
    <w:rsid w:val="008C0CD0"/>
    <w:rsid w:val="008C0F37"/>
    <w:rsid w:val="008C27A4"/>
    <w:rsid w:val="008C30F2"/>
    <w:rsid w:val="008C3B92"/>
    <w:rsid w:val="008C45F3"/>
    <w:rsid w:val="008C7443"/>
    <w:rsid w:val="008D1C53"/>
    <w:rsid w:val="008D25E4"/>
    <w:rsid w:val="008D2882"/>
    <w:rsid w:val="008D32F7"/>
    <w:rsid w:val="008E0DA9"/>
    <w:rsid w:val="008E14B2"/>
    <w:rsid w:val="008F1756"/>
    <w:rsid w:val="008F2AE8"/>
    <w:rsid w:val="008F5AE9"/>
    <w:rsid w:val="008F5EB0"/>
    <w:rsid w:val="008F69F8"/>
    <w:rsid w:val="008F735C"/>
    <w:rsid w:val="008F737B"/>
    <w:rsid w:val="008F7F00"/>
    <w:rsid w:val="009004F9"/>
    <w:rsid w:val="009054B9"/>
    <w:rsid w:val="00912ED0"/>
    <w:rsid w:val="009134E9"/>
    <w:rsid w:val="00915D7B"/>
    <w:rsid w:val="00915ED0"/>
    <w:rsid w:val="009234CA"/>
    <w:rsid w:val="00923891"/>
    <w:rsid w:val="00926BD0"/>
    <w:rsid w:val="00931D3E"/>
    <w:rsid w:val="00932338"/>
    <w:rsid w:val="00932A24"/>
    <w:rsid w:val="00936702"/>
    <w:rsid w:val="0094178D"/>
    <w:rsid w:val="009423BC"/>
    <w:rsid w:val="00943ED3"/>
    <w:rsid w:val="009443D9"/>
    <w:rsid w:val="009466FD"/>
    <w:rsid w:val="00947A6E"/>
    <w:rsid w:val="00950200"/>
    <w:rsid w:val="00954548"/>
    <w:rsid w:val="00955E38"/>
    <w:rsid w:val="00956F20"/>
    <w:rsid w:val="00957A4C"/>
    <w:rsid w:val="009609DD"/>
    <w:rsid w:val="00962174"/>
    <w:rsid w:val="0096392C"/>
    <w:rsid w:val="00963F51"/>
    <w:rsid w:val="0096600B"/>
    <w:rsid w:val="00970D13"/>
    <w:rsid w:val="00971FDB"/>
    <w:rsid w:val="00975C55"/>
    <w:rsid w:val="009800BF"/>
    <w:rsid w:val="00983802"/>
    <w:rsid w:val="009840F3"/>
    <w:rsid w:val="009861F0"/>
    <w:rsid w:val="009877A2"/>
    <w:rsid w:val="00990CF6"/>
    <w:rsid w:val="009920C3"/>
    <w:rsid w:val="00993D6C"/>
    <w:rsid w:val="009949AB"/>
    <w:rsid w:val="00996CF2"/>
    <w:rsid w:val="009A29E1"/>
    <w:rsid w:val="009A480F"/>
    <w:rsid w:val="009A6A5C"/>
    <w:rsid w:val="009A6B9B"/>
    <w:rsid w:val="009A7D06"/>
    <w:rsid w:val="009B4789"/>
    <w:rsid w:val="009B4D75"/>
    <w:rsid w:val="009C1656"/>
    <w:rsid w:val="009C2B39"/>
    <w:rsid w:val="009C2CD5"/>
    <w:rsid w:val="009C7773"/>
    <w:rsid w:val="009D2F5B"/>
    <w:rsid w:val="009D4CBD"/>
    <w:rsid w:val="009D7C25"/>
    <w:rsid w:val="009E1F9F"/>
    <w:rsid w:val="009E260B"/>
    <w:rsid w:val="009E359D"/>
    <w:rsid w:val="009E4662"/>
    <w:rsid w:val="009E61A8"/>
    <w:rsid w:val="009F17C7"/>
    <w:rsid w:val="009F3482"/>
    <w:rsid w:val="009F5EE3"/>
    <w:rsid w:val="00A02660"/>
    <w:rsid w:val="00A0280D"/>
    <w:rsid w:val="00A03267"/>
    <w:rsid w:val="00A04566"/>
    <w:rsid w:val="00A066EE"/>
    <w:rsid w:val="00A14B24"/>
    <w:rsid w:val="00A1650E"/>
    <w:rsid w:val="00A16B86"/>
    <w:rsid w:val="00A17281"/>
    <w:rsid w:val="00A238D1"/>
    <w:rsid w:val="00A269A6"/>
    <w:rsid w:val="00A26EB6"/>
    <w:rsid w:val="00A27AAB"/>
    <w:rsid w:val="00A32173"/>
    <w:rsid w:val="00A41CBC"/>
    <w:rsid w:val="00A4258C"/>
    <w:rsid w:val="00A430AD"/>
    <w:rsid w:val="00A4665A"/>
    <w:rsid w:val="00A46E59"/>
    <w:rsid w:val="00A470DA"/>
    <w:rsid w:val="00A472D6"/>
    <w:rsid w:val="00A500B4"/>
    <w:rsid w:val="00A521E1"/>
    <w:rsid w:val="00A52232"/>
    <w:rsid w:val="00A52CA8"/>
    <w:rsid w:val="00A52F99"/>
    <w:rsid w:val="00A55FD0"/>
    <w:rsid w:val="00A57422"/>
    <w:rsid w:val="00A578D7"/>
    <w:rsid w:val="00A6201A"/>
    <w:rsid w:val="00A6220A"/>
    <w:rsid w:val="00A64377"/>
    <w:rsid w:val="00A651EF"/>
    <w:rsid w:val="00A66815"/>
    <w:rsid w:val="00A66C5A"/>
    <w:rsid w:val="00A67A5E"/>
    <w:rsid w:val="00A7069B"/>
    <w:rsid w:val="00A71E6F"/>
    <w:rsid w:val="00A721B0"/>
    <w:rsid w:val="00A725A1"/>
    <w:rsid w:val="00A7397C"/>
    <w:rsid w:val="00A77622"/>
    <w:rsid w:val="00A77973"/>
    <w:rsid w:val="00A835AD"/>
    <w:rsid w:val="00A8452F"/>
    <w:rsid w:val="00A84E41"/>
    <w:rsid w:val="00A850E7"/>
    <w:rsid w:val="00A8528F"/>
    <w:rsid w:val="00A85849"/>
    <w:rsid w:val="00A9087E"/>
    <w:rsid w:val="00A9153A"/>
    <w:rsid w:val="00A91E26"/>
    <w:rsid w:val="00A95574"/>
    <w:rsid w:val="00A97C36"/>
    <w:rsid w:val="00AA585C"/>
    <w:rsid w:val="00AB2F8F"/>
    <w:rsid w:val="00AB3D5A"/>
    <w:rsid w:val="00AC7D25"/>
    <w:rsid w:val="00AD0301"/>
    <w:rsid w:val="00AD5442"/>
    <w:rsid w:val="00AD5A78"/>
    <w:rsid w:val="00AD7756"/>
    <w:rsid w:val="00AE4DF7"/>
    <w:rsid w:val="00AE54FF"/>
    <w:rsid w:val="00AF0272"/>
    <w:rsid w:val="00AF1572"/>
    <w:rsid w:val="00AF28A7"/>
    <w:rsid w:val="00AF2B4A"/>
    <w:rsid w:val="00AF319A"/>
    <w:rsid w:val="00AF3906"/>
    <w:rsid w:val="00AF5EB6"/>
    <w:rsid w:val="00B004DB"/>
    <w:rsid w:val="00B0439C"/>
    <w:rsid w:val="00B0699D"/>
    <w:rsid w:val="00B10258"/>
    <w:rsid w:val="00B10A9C"/>
    <w:rsid w:val="00B11668"/>
    <w:rsid w:val="00B13ECE"/>
    <w:rsid w:val="00B16B54"/>
    <w:rsid w:val="00B22941"/>
    <w:rsid w:val="00B22AB6"/>
    <w:rsid w:val="00B230F4"/>
    <w:rsid w:val="00B279D5"/>
    <w:rsid w:val="00B3453F"/>
    <w:rsid w:val="00B37D2E"/>
    <w:rsid w:val="00B37F6F"/>
    <w:rsid w:val="00B46A6F"/>
    <w:rsid w:val="00B47188"/>
    <w:rsid w:val="00B52F07"/>
    <w:rsid w:val="00B53123"/>
    <w:rsid w:val="00B534F0"/>
    <w:rsid w:val="00B5583D"/>
    <w:rsid w:val="00B5700F"/>
    <w:rsid w:val="00B60350"/>
    <w:rsid w:val="00B60D7B"/>
    <w:rsid w:val="00B6312E"/>
    <w:rsid w:val="00B6401A"/>
    <w:rsid w:val="00B66299"/>
    <w:rsid w:val="00B66999"/>
    <w:rsid w:val="00B766A1"/>
    <w:rsid w:val="00B813B7"/>
    <w:rsid w:val="00B866AB"/>
    <w:rsid w:val="00B869C7"/>
    <w:rsid w:val="00B90D96"/>
    <w:rsid w:val="00B9145D"/>
    <w:rsid w:val="00B94596"/>
    <w:rsid w:val="00B979B1"/>
    <w:rsid w:val="00BA29FE"/>
    <w:rsid w:val="00BA541C"/>
    <w:rsid w:val="00BB0B36"/>
    <w:rsid w:val="00BB3954"/>
    <w:rsid w:val="00BB3EDD"/>
    <w:rsid w:val="00BB651A"/>
    <w:rsid w:val="00BC5E48"/>
    <w:rsid w:val="00BC6DD7"/>
    <w:rsid w:val="00BC74F9"/>
    <w:rsid w:val="00BD1559"/>
    <w:rsid w:val="00BD5B37"/>
    <w:rsid w:val="00BE5B20"/>
    <w:rsid w:val="00BF35ED"/>
    <w:rsid w:val="00BF5E0B"/>
    <w:rsid w:val="00C051F4"/>
    <w:rsid w:val="00C12C9A"/>
    <w:rsid w:val="00C13B3A"/>
    <w:rsid w:val="00C13BE8"/>
    <w:rsid w:val="00C15493"/>
    <w:rsid w:val="00C15C6D"/>
    <w:rsid w:val="00C15E51"/>
    <w:rsid w:val="00C16811"/>
    <w:rsid w:val="00C227FA"/>
    <w:rsid w:val="00C31DD4"/>
    <w:rsid w:val="00C33FA5"/>
    <w:rsid w:val="00C34721"/>
    <w:rsid w:val="00C365EB"/>
    <w:rsid w:val="00C3774A"/>
    <w:rsid w:val="00C42055"/>
    <w:rsid w:val="00C502D7"/>
    <w:rsid w:val="00C50855"/>
    <w:rsid w:val="00C521A5"/>
    <w:rsid w:val="00C52908"/>
    <w:rsid w:val="00C65352"/>
    <w:rsid w:val="00C67092"/>
    <w:rsid w:val="00C7248F"/>
    <w:rsid w:val="00C77C42"/>
    <w:rsid w:val="00C812DA"/>
    <w:rsid w:val="00C8239C"/>
    <w:rsid w:val="00C82F02"/>
    <w:rsid w:val="00C8688C"/>
    <w:rsid w:val="00C87B64"/>
    <w:rsid w:val="00C87F62"/>
    <w:rsid w:val="00C90750"/>
    <w:rsid w:val="00C9242E"/>
    <w:rsid w:val="00C93F28"/>
    <w:rsid w:val="00C95C82"/>
    <w:rsid w:val="00C9751E"/>
    <w:rsid w:val="00C97692"/>
    <w:rsid w:val="00CA0EA2"/>
    <w:rsid w:val="00CA130E"/>
    <w:rsid w:val="00CA5AC3"/>
    <w:rsid w:val="00CA6A4C"/>
    <w:rsid w:val="00CB3FD4"/>
    <w:rsid w:val="00CB50CF"/>
    <w:rsid w:val="00CC0343"/>
    <w:rsid w:val="00CC30AC"/>
    <w:rsid w:val="00CC78D6"/>
    <w:rsid w:val="00CE1D34"/>
    <w:rsid w:val="00CE2181"/>
    <w:rsid w:val="00CE2D64"/>
    <w:rsid w:val="00CE6318"/>
    <w:rsid w:val="00CE754F"/>
    <w:rsid w:val="00CE7808"/>
    <w:rsid w:val="00CF0DD0"/>
    <w:rsid w:val="00CF101C"/>
    <w:rsid w:val="00CF1021"/>
    <w:rsid w:val="00CF607E"/>
    <w:rsid w:val="00D00AAD"/>
    <w:rsid w:val="00D00CB0"/>
    <w:rsid w:val="00D01F2E"/>
    <w:rsid w:val="00D124C1"/>
    <w:rsid w:val="00D12B79"/>
    <w:rsid w:val="00D12FFB"/>
    <w:rsid w:val="00D150C2"/>
    <w:rsid w:val="00D152AA"/>
    <w:rsid w:val="00D1542E"/>
    <w:rsid w:val="00D2223E"/>
    <w:rsid w:val="00D2497D"/>
    <w:rsid w:val="00D2499D"/>
    <w:rsid w:val="00D30118"/>
    <w:rsid w:val="00D31F33"/>
    <w:rsid w:val="00D32E3C"/>
    <w:rsid w:val="00D34917"/>
    <w:rsid w:val="00D36C2B"/>
    <w:rsid w:val="00D378E7"/>
    <w:rsid w:val="00D41649"/>
    <w:rsid w:val="00D4206C"/>
    <w:rsid w:val="00D42A59"/>
    <w:rsid w:val="00D539AB"/>
    <w:rsid w:val="00D54484"/>
    <w:rsid w:val="00D555D4"/>
    <w:rsid w:val="00D55CC1"/>
    <w:rsid w:val="00D600BD"/>
    <w:rsid w:val="00D669EA"/>
    <w:rsid w:val="00D71244"/>
    <w:rsid w:val="00D71AFB"/>
    <w:rsid w:val="00D72E8F"/>
    <w:rsid w:val="00D73D2B"/>
    <w:rsid w:val="00D74AF8"/>
    <w:rsid w:val="00D74ECC"/>
    <w:rsid w:val="00D779FE"/>
    <w:rsid w:val="00D8041C"/>
    <w:rsid w:val="00D80452"/>
    <w:rsid w:val="00D80ADE"/>
    <w:rsid w:val="00D81A7D"/>
    <w:rsid w:val="00D83672"/>
    <w:rsid w:val="00D902A1"/>
    <w:rsid w:val="00D93CAE"/>
    <w:rsid w:val="00D95C0B"/>
    <w:rsid w:val="00D96266"/>
    <w:rsid w:val="00D96B6F"/>
    <w:rsid w:val="00DA3A23"/>
    <w:rsid w:val="00DA4583"/>
    <w:rsid w:val="00DB001A"/>
    <w:rsid w:val="00DB14D6"/>
    <w:rsid w:val="00DB1E00"/>
    <w:rsid w:val="00DB3903"/>
    <w:rsid w:val="00DB6DCE"/>
    <w:rsid w:val="00DB6EA1"/>
    <w:rsid w:val="00DB7B26"/>
    <w:rsid w:val="00DC1620"/>
    <w:rsid w:val="00DC3EDD"/>
    <w:rsid w:val="00DC495B"/>
    <w:rsid w:val="00DC6C94"/>
    <w:rsid w:val="00DC7CB2"/>
    <w:rsid w:val="00DD0C14"/>
    <w:rsid w:val="00DD3415"/>
    <w:rsid w:val="00DD7BB6"/>
    <w:rsid w:val="00DE0B89"/>
    <w:rsid w:val="00DE13E8"/>
    <w:rsid w:val="00DE2D70"/>
    <w:rsid w:val="00DE4007"/>
    <w:rsid w:val="00DE4AC2"/>
    <w:rsid w:val="00DE4B29"/>
    <w:rsid w:val="00DE6F82"/>
    <w:rsid w:val="00DE7C68"/>
    <w:rsid w:val="00DE7FBF"/>
    <w:rsid w:val="00DF5C1B"/>
    <w:rsid w:val="00DF695E"/>
    <w:rsid w:val="00E15EAF"/>
    <w:rsid w:val="00E16289"/>
    <w:rsid w:val="00E16886"/>
    <w:rsid w:val="00E1720D"/>
    <w:rsid w:val="00E20CD2"/>
    <w:rsid w:val="00E24038"/>
    <w:rsid w:val="00E25277"/>
    <w:rsid w:val="00E258DB"/>
    <w:rsid w:val="00E273A2"/>
    <w:rsid w:val="00E30280"/>
    <w:rsid w:val="00E31588"/>
    <w:rsid w:val="00E32069"/>
    <w:rsid w:val="00E33685"/>
    <w:rsid w:val="00E349E0"/>
    <w:rsid w:val="00E357E1"/>
    <w:rsid w:val="00E40EF3"/>
    <w:rsid w:val="00E415D2"/>
    <w:rsid w:val="00E45796"/>
    <w:rsid w:val="00E51D9B"/>
    <w:rsid w:val="00E538F5"/>
    <w:rsid w:val="00E57892"/>
    <w:rsid w:val="00E633A7"/>
    <w:rsid w:val="00E6359A"/>
    <w:rsid w:val="00E67665"/>
    <w:rsid w:val="00E70BB2"/>
    <w:rsid w:val="00E716A5"/>
    <w:rsid w:val="00E72119"/>
    <w:rsid w:val="00E722F8"/>
    <w:rsid w:val="00E732DC"/>
    <w:rsid w:val="00E754FC"/>
    <w:rsid w:val="00E75FF3"/>
    <w:rsid w:val="00E77DCF"/>
    <w:rsid w:val="00E80651"/>
    <w:rsid w:val="00E85017"/>
    <w:rsid w:val="00E8729F"/>
    <w:rsid w:val="00E90A0A"/>
    <w:rsid w:val="00E948FA"/>
    <w:rsid w:val="00E95476"/>
    <w:rsid w:val="00EA0E05"/>
    <w:rsid w:val="00EA1856"/>
    <w:rsid w:val="00EA1A86"/>
    <w:rsid w:val="00EA1CA9"/>
    <w:rsid w:val="00EA2C24"/>
    <w:rsid w:val="00EA483E"/>
    <w:rsid w:val="00EB0C15"/>
    <w:rsid w:val="00EB331B"/>
    <w:rsid w:val="00EB4398"/>
    <w:rsid w:val="00EB62FF"/>
    <w:rsid w:val="00EC2049"/>
    <w:rsid w:val="00ED32A8"/>
    <w:rsid w:val="00ED4FDB"/>
    <w:rsid w:val="00ED607C"/>
    <w:rsid w:val="00ED674A"/>
    <w:rsid w:val="00ED789F"/>
    <w:rsid w:val="00ED7B51"/>
    <w:rsid w:val="00EE28FD"/>
    <w:rsid w:val="00EE330E"/>
    <w:rsid w:val="00EE55F7"/>
    <w:rsid w:val="00EE77B1"/>
    <w:rsid w:val="00EF1DD7"/>
    <w:rsid w:val="00EF368C"/>
    <w:rsid w:val="00EF5F57"/>
    <w:rsid w:val="00F00309"/>
    <w:rsid w:val="00F02C52"/>
    <w:rsid w:val="00F05028"/>
    <w:rsid w:val="00F059C6"/>
    <w:rsid w:val="00F076CF"/>
    <w:rsid w:val="00F11D4D"/>
    <w:rsid w:val="00F14CB6"/>
    <w:rsid w:val="00F150CE"/>
    <w:rsid w:val="00F22848"/>
    <w:rsid w:val="00F26A4B"/>
    <w:rsid w:val="00F270AA"/>
    <w:rsid w:val="00F27E3F"/>
    <w:rsid w:val="00F31814"/>
    <w:rsid w:val="00F321A6"/>
    <w:rsid w:val="00F32BF3"/>
    <w:rsid w:val="00F41FDC"/>
    <w:rsid w:val="00F43BC5"/>
    <w:rsid w:val="00F47D7A"/>
    <w:rsid w:val="00F57419"/>
    <w:rsid w:val="00F63024"/>
    <w:rsid w:val="00F64DD1"/>
    <w:rsid w:val="00F64EDF"/>
    <w:rsid w:val="00F65195"/>
    <w:rsid w:val="00F702E0"/>
    <w:rsid w:val="00F776AA"/>
    <w:rsid w:val="00F778E3"/>
    <w:rsid w:val="00F82B09"/>
    <w:rsid w:val="00F85723"/>
    <w:rsid w:val="00F92A77"/>
    <w:rsid w:val="00F92CDC"/>
    <w:rsid w:val="00F93B12"/>
    <w:rsid w:val="00F9596B"/>
    <w:rsid w:val="00F972AB"/>
    <w:rsid w:val="00F9749D"/>
    <w:rsid w:val="00FA0C61"/>
    <w:rsid w:val="00FA114D"/>
    <w:rsid w:val="00FA21E8"/>
    <w:rsid w:val="00FA48F6"/>
    <w:rsid w:val="00FA6A4E"/>
    <w:rsid w:val="00FA7060"/>
    <w:rsid w:val="00FB1294"/>
    <w:rsid w:val="00FB162D"/>
    <w:rsid w:val="00FB2A23"/>
    <w:rsid w:val="00FB5710"/>
    <w:rsid w:val="00FB5F33"/>
    <w:rsid w:val="00FB7CFF"/>
    <w:rsid w:val="00FC0F43"/>
    <w:rsid w:val="00FC1D81"/>
    <w:rsid w:val="00FC3F0C"/>
    <w:rsid w:val="00FC7762"/>
    <w:rsid w:val="00FD49F0"/>
    <w:rsid w:val="00FD4B1D"/>
    <w:rsid w:val="00FE2EAF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1B69F"/>
  <w15:docId w15:val="{2AED4D05-12AE-47D7-9082-91E28ADA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C7D13"/>
    <w:pPr>
      <w:keepNext/>
      <w:spacing w:line="360" w:lineRule="auto"/>
      <w:jc w:val="both"/>
      <w:outlineLvl w:val="0"/>
    </w:pPr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D13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D13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D13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2AC"/>
  </w:style>
  <w:style w:type="paragraph" w:styleId="Piedepgina">
    <w:name w:val="footer"/>
    <w:basedOn w:val="Normal"/>
    <w:link w:val="PiedepginaCar"/>
    <w:uiPriority w:val="99"/>
    <w:unhideWhenUsed/>
    <w:rsid w:val="00472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2AC"/>
  </w:style>
  <w:style w:type="paragraph" w:styleId="Textodeglobo">
    <w:name w:val="Balloon Text"/>
    <w:basedOn w:val="Normal"/>
    <w:link w:val="TextodegloboCar"/>
    <w:uiPriority w:val="99"/>
    <w:semiHidden/>
    <w:unhideWhenUsed/>
    <w:rsid w:val="0047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2A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722AC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uiPriority w:val="59"/>
    <w:rsid w:val="00254BD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446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5E4FBC"/>
    <w:rPr>
      <w:lang w:val="en-US"/>
    </w:rPr>
  </w:style>
  <w:style w:type="paragraph" w:customStyle="1" w:styleId="Pa2">
    <w:name w:val="Pa2"/>
    <w:basedOn w:val="Normal"/>
    <w:next w:val="Normal"/>
    <w:uiPriority w:val="99"/>
    <w:rsid w:val="00815527"/>
    <w:pPr>
      <w:autoSpaceDE w:val="0"/>
      <w:autoSpaceDN w:val="0"/>
      <w:adjustRightInd w:val="0"/>
      <w:spacing w:after="0" w:line="241" w:lineRule="atLeast"/>
    </w:pPr>
    <w:rPr>
      <w:rFonts w:ascii="Arial" w:eastAsia="Calibri" w:hAnsi="Arial" w:cs="Arial"/>
      <w:sz w:val="24"/>
      <w:szCs w:val="24"/>
      <w:lang w:val="es-MX"/>
    </w:rPr>
  </w:style>
  <w:style w:type="paragraph" w:customStyle="1" w:styleId="Style4">
    <w:name w:val="Style4"/>
    <w:basedOn w:val="Normal"/>
    <w:uiPriority w:val="99"/>
    <w:rsid w:val="00A41CBC"/>
    <w:pPr>
      <w:widowControl w:val="0"/>
      <w:autoSpaceDE w:val="0"/>
      <w:autoSpaceDN w:val="0"/>
      <w:adjustRightInd w:val="0"/>
      <w:spacing w:after="0" w:line="234" w:lineRule="exact"/>
      <w:ind w:firstLine="725"/>
      <w:jc w:val="both"/>
    </w:pPr>
    <w:rPr>
      <w:rFonts w:ascii="Arial" w:eastAsia="Times New Roman" w:hAnsi="Arial" w:cs="Arial"/>
      <w:sz w:val="24"/>
      <w:szCs w:val="24"/>
      <w:lang w:val="es-MX" w:eastAsia="es-MX"/>
    </w:rPr>
  </w:style>
  <w:style w:type="character" w:customStyle="1" w:styleId="FontStyle30">
    <w:name w:val="Font Style30"/>
    <w:uiPriority w:val="99"/>
    <w:rsid w:val="00FA21E8"/>
    <w:rPr>
      <w:rFonts w:ascii="Arial" w:hAnsi="Arial" w:cs="Arial"/>
      <w:sz w:val="16"/>
      <w:szCs w:val="16"/>
    </w:rPr>
  </w:style>
  <w:style w:type="paragraph" w:customStyle="1" w:styleId="Default">
    <w:name w:val="Default"/>
    <w:rsid w:val="00ED7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  <w:style w:type="paragraph" w:styleId="Textoindependiente2">
    <w:name w:val="Body Text 2"/>
    <w:basedOn w:val="Normal"/>
    <w:link w:val="Textoindependiente2Car"/>
    <w:semiHidden/>
    <w:rsid w:val="00CA130E"/>
    <w:pPr>
      <w:numPr>
        <w:ilvl w:val="12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A130E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55668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E63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63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63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3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6318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737FAD"/>
  </w:style>
  <w:style w:type="paragraph" w:styleId="NormalWeb">
    <w:name w:val="Normal (Web)"/>
    <w:basedOn w:val="Normal"/>
    <w:uiPriority w:val="99"/>
    <w:unhideWhenUsed/>
    <w:rsid w:val="00C92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FontStyle33">
    <w:name w:val="Font Style33"/>
    <w:basedOn w:val="Fuentedeprrafopredeter"/>
    <w:uiPriority w:val="99"/>
    <w:rsid w:val="0087397D"/>
    <w:rPr>
      <w:rFonts w:ascii="Calibri" w:hAnsi="Calibri" w:cs="Calibri"/>
      <w:b/>
      <w:bCs/>
      <w:i/>
      <w:iCs/>
      <w:sz w:val="16"/>
      <w:szCs w:val="16"/>
    </w:rPr>
  </w:style>
  <w:style w:type="paragraph" w:customStyle="1" w:styleId="Style14">
    <w:name w:val="Style14"/>
    <w:basedOn w:val="Normal"/>
    <w:uiPriority w:val="99"/>
    <w:rsid w:val="00297019"/>
    <w:pPr>
      <w:widowControl w:val="0"/>
      <w:autoSpaceDE w:val="0"/>
      <w:autoSpaceDN w:val="0"/>
      <w:adjustRightInd w:val="0"/>
      <w:spacing w:after="0" w:line="269" w:lineRule="exact"/>
      <w:ind w:hanging="278"/>
      <w:jc w:val="both"/>
    </w:pPr>
    <w:rPr>
      <w:rFonts w:ascii="Calibri" w:eastAsiaTheme="minorEastAsia" w:hAnsi="Calibri"/>
      <w:sz w:val="24"/>
      <w:szCs w:val="24"/>
      <w:lang w:eastAsia="es-ES"/>
    </w:rPr>
  </w:style>
  <w:style w:type="character" w:customStyle="1" w:styleId="FontStyle29">
    <w:name w:val="Font Style29"/>
    <w:basedOn w:val="Fuentedeprrafopredeter"/>
    <w:uiPriority w:val="99"/>
    <w:rsid w:val="00297019"/>
    <w:rPr>
      <w:rFonts w:ascii="Calibri" w:hAnsi="Calibri" w:cs="Calibri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7D1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7D13"/>
  </w:style>
  <w:style w:type="character" w:customStyle="1" w:styleId="Ttulo1Car">
    <w:name w:val="Título 1 Car"/>
    <w:basedOn w:val="Fuentedeprrafopredeter"/>
    <w:link w:val="Ttulo1"/>
    <w:rsid w:val="003C7D13"/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D1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D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D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customStyle="1" w:styleId="Style21">
    <w:name w:val="Style21"/>
    <w:basedOn w:val="Normal"/>
    <w:uiPriority w:val="99"/>
    <w:rsid w:val="003C7D1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/>
      <w:sz w:val="24"/>
      <w:szCs w:val="24"/>
      <w:lang w:eastAsia="es-ES"/>
    </w:rPr>
  </w:style>
  <w:style w:type="numbering" w:customStyle="1" w:styleId="List1">
    <w:name w:val="List 1"/>
    <w:rsid w:val="003C7D13"/>
    <w:pPr>
      <w:numPr>
        <w:numId w:val="6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C7D13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Calibri" w:eastAsiaTheme="minorEastAsia" w:hAnsi="Calibri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C7D13"/>
    <w:rPr>
      <w:rFonts w:ascii="Calibri" w:eastAsiaTheme="minorEastAsia" w:hAnsi="Calibri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3C7D1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3C7D13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Listaclara">
    <w:name w:val="Light List"/>
    <w:basedOn w:val="Tablanormal"/>
    <w:uiPriority w:val="61"/>
    <w:rsid w:val="003C7D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riones.CARLOS_BRIONES\Documents\ROP%202015%20Y%20MIR\ROP%202015%20VER%2001%20PAERS\ROP%202015%20VERSION%201.0%20DE%20FECHA%2004%20DE%20NOV%20201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A15D1-3BB5-6B4C-BDF9-2C92823A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C:\Users\cbriones.CARLOS_BRIONES\Documents\ROP 2015 Y MIR\ROP 2015 VER 01 PAERS\ROP 2015 VERSION 1.0 DE FECHA 04 DE NOV 2014.dotx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Briones Alejandro</dc:creator>
  <cp:keywords/>
  <dc:description/>
  <cp:lastModifiedBy>Christian Nuñez</cp:lastModifiedBy>
  <cp:revision>2</cp:revision>
  <cp:lastPrinted>2019-01-15T21:17:00Z</cp:lastPrinted>
  <dcterms:created xsi:type="dcterms:W3CDTF">2020-05-03T23:09:00Z</dcterms:created>
  <dcterms:modified xsi:type="dcterms:W3CDTF">2020-05-03T23:09:00Z</dcterms:modified>
</cp:coreProperties>
</file>